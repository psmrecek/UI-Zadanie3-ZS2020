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C0B" w:rsidRDefault="00C33C0B" w:rsidP="00EC6D9C">
      <w:pPr>
        <w:pStyle w:val="WW-Textbody"/>
        <w:jc w:val="center"/>
        <w:rPr>
          <w:rFonts w:cs="Times New Roman"/>
          <w:sz w:val="48"/>
          <w:szCs w:val="48"/>
        </w:rPr>
      </w:pPr>
      <w:r w:rsidRPr="00C33C0B">
        <w:rPr>
          <w:rFonts w:cs="Times New Roman"/>
          <w:sz w:val="48"/>
          <w:szCs w:val="48"/>
        </w:rPr>
        <w:t>Slovenská technická univerzita v</w:t>
      </w:r>
      <w:r>
        <w:rPr>
          <w:rFonts w:cs="Times New Roman"/>
          <w:sz w:val="48"/>
          <w:szCs w:val="48"/>
        </w:rPr>
        <w:t> </w:t>
      </w:r>
      <w:r w:rsidRPr="00C33C0B">
        <w:rPr>
          <w:rFonts w:cs="Times New Roman"/>
          <w:sz w:val="48"/>
          <w:szCs w:val="48"/>
        </w:rPr>
        <w:t>Bratislave</w:t>
      </w:r>
    </w:p>
    <w:p w:rsidR="00EC6D9C" w:rsidRPr="00C33C0B" w:rsidRDefault="00C33C0B" w:rsidP="00C33C0B">
      <w:pPr>
        <w:pStyle w:val="WW-Textbody"/>
        <w:pBdr>
          <w:bottom w:val="single" w:sz="2" w:space="0" w:color="000000"/>
        </w:pBdr>
        <w:jc w:val="center"/>
        <w:rPr>
          <w:rFonts w:cs="Times New Roman"/>
          <w:sz w:val="12"/>
          <w:szCs w:val="12"/>
        </w:rPr>
      </w:pPr>
      <w:r w:rsidRPr="00C33C0B">
        <w:rPr>
          <w:rFonts w:cs="Times New Roman"/>
          <w:sz w:val="32"/>
          <w:szCs w:val="32"/>
        </w:rPr>
        <w:t>Fakulta informatiky a informačných technológií</w:t>
      </w:r>
    </w:p>
    <w:p w:rsidR="009400EE" w:rsidRDefault="009400EE"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EC6D9C" w:rsidRDefault="00EC6D9C" w:rsidP="00EC6D9C">
      <w:pPr>
        <w:ind w:firstLine="0"/>
      </w:pPr>
    </w:p>
    <w:p w:rsidR="003C6925" w:rsidRDefault="003C6925" w:rsidP="00EC6D9C">
      <w:pPr>
        <w:ind w:firstLine="0"/>
        <w:jc w:val="center"/>
        <w:rPr>
          <w:sz w:val="40"/>
          <w:szCs w:val="40"/>
        </w:rPr>
      </w:pPr>
      <w:r>
        <w:rPr>
          <w:sz w:val="40"/>
          <w:szCs w:val="40"/>
        </w:rPr>
        <w:t>Zadanie 3 - E</w:t>
      </w:r>
      <w:r w:rsidRPr="003C6925">
        <w:rPr>
          <w:sz w:val="40"/>
          <w:szCs w:val="40"/>
        </w:rPr>
        <w:t>volučný algoritmus</w:t>
      </w:r>
      <w:r>
        <w:rPr>
          <w:sz w:val="40"/>
          <w:szCs w:val="40"/>
        </w:rPr>
        <w:t xml:space="preserve"> </w:t>
      </w:r>
    </w:p>
    <w:p w:rsidR="00EC6D9C" w:rsidRDefault="003C6925" w:rsidP="00EC6D9C">
      <w:pPr>
        <w:ind w:firstLine="0"/>
        <w:jc w:val="center"/>
        <w:rPr>
          <w:sz w:val="40"/>
          <w:szCs w:val="40"/>
        </w:rPr>
      </w:pPr>
      <w:r w:rsidRPr="003C6925">
        <w:rPr>
          <w:sz w:val="40"/>
          <w:szCs w:val="40"/>
        </w:rPr>
        <w:t>Problém obchodného cestujúceho</w:t>
      </w:r>
    </w:p>
    <w:p w:rsidR="00C33C0B" w:rsidRPr="00C33C0B" w:rsidRDefault="003C6925" w:rsidP="00EC6D9C">
      <w:pPr>
        <w:ind w:firstLine="0"/>
        <w:jc w:val="center"/>
        <w:rPr>
          <w:sz w:val="32"/>
          <w:szCs w:val="32"/>
        </w:rPr>
      </w:pPr>
      <w:r>
        <w:rPr>
          <w:sz w:val="32"/>
          <w:szCs w:val="32"/>
        </w:rPr>
        <w:t>Dokumentácia</w:t>
      </w:r>
    </w:p>
    <w:p w:rsidR="00EC6D9C" w:rsidRPr="00EC6D9C" w:rsidRDefault="00EC6D9C" w:rsidP="00EC6D9C">
      <w:pPr>
        <w:ind w:firstLine="0"/>
      </w:pPr>
    </w:p>
    <w:p w:rsidR="00EC6D9C" w:rsidRDefault="00EC6D9C" w:rsidP="00EC6D9C">
      <w:pPr>
        <w:ind w:firstLine="0"/>
      </w:pPr>
    </w:p>
    <w:p w:rsidR="00EC6D9C" w:rsidRDefault="00EC6D9C" w:rsidP="00EC6D9C">
      <w:pPr>
        <w:ind w:firstLine="0"/>
      </w:pPr>
    </w:p>
    <w:p w:rsidR="00C33C0B" w:rsidRDefault="00EC6D9C" w:rsidP="00C33C0B">
      <w:pPr>
        <w:ind w:firstLine="0"/>
        <w:jc w:val="center"/>
        <w:rPr>
          <w:sz w:val="32"/>
          <w:szCs w:val="28"/>
        </w:rPr>
      </w:pPr>
      <w:r w:rsidRPr="00C33C0B">
        <w:rPr>
          <w:sz w:val="32"/>
          <w:szCs w:val="28"/>
        </w:rPr>
        <w:t>Peter Smreček</w:t>
      </w:r>
    </w:p>
    <w:p w:rsidR="00C33C0B" w:rsidRPr="00C33C0B" w:rsidRDefault="00C33C0B" w:rsidP="00C33C0B">
      <w:pPr>
        <w:ind w:firstLine="0"/>
        <w:jc w:val="center"/>
        <w:rPr>
          <w:szCs w:val="24"/>
        </w:rPr>
      </w:pPr>
      <w:r w:rsidRPr="00C33C0B">
        <w:rPr>
          <w:szCs w:val="24"/>
        </w:rPr>
        <w:t>AIS ID: 103130</w:t>
      </w:r>
    </w:p>
    <w:p w:rsidR="00C33C0B" w:rsidRPr="00C33C0B" w:rsidRDefault="00C33C0B" w:rsidP="00C33C0B">
      <w:pPr>
        <w:ind w:firstLine="0"/>
        <w:jc w:val="center"/>
        <w:rPr>
          <w:szCs w:val="24"/>
        </w:rPr>
      </w:pPr>
      <w:r w:rsidRPr="00C33C0B">
        <w:rPr>
          <w:szCs w:val="24"/>
        </w:rPr>
        <w:t xml:space="preserve">E-mail: </w:t>
      </w:r>
      <w:hyperlink r:id="rId8" w:history="1">
        <w:r w:rsidRPr="00C33C0B">
          <w:rPr>
            <w:rStyle w:val="Hypertextovprepojenie"/>
            <w:szCs w:val="24"/>
          </w:rPr>
          <w:t>xsmrecek@stuba.sk</w:t>
        </w:r>
      </w:hyperlink>
    </w:p>
    <w:p w:rsidR="00C33C0B" w:rsidRDefault="00C33C0B" w:rsidP="00C33C0B">
      <w:pPr>
        <w:ind w:firstLine="0"/>
      </w:pPr>
    </w:p>
    <w:p w:rsidR="00C33C0B" w:rsidRDefault="00C33C0B" w:rsidP="00C33C0B">
      <w:pPr>
        <w:ind w:firstLine="0"/>
      </w:pPr>
    </w:p>
    <w:p w:rsidR="00C33C0B" w:rsidRDefault="00C33C0B" w:rsidP="00C33C0B">
      <w:pPr>
        <w:ind w:firstLine="0"/>
      </w:pPr>
    </w:p>
    <w:p w:rsidR="00C33C0B" w:rsidRDefault="00C33C0B" w:rsidP="00C33C0B">
      <w:pPr>
        <w:ind w:firstLine="0"/>
      </w:pPr>
    </w:p>
    <w:p w:rsidR="007F3FFF" w:rsidRDefault="007F3FFF" w:rsidP="00C33C0B">
      <w:pPr>
        <w:ind w:firstLine="0"/>
      </w:pPr>
    </w:p>
    <w:p w:rsidR="00C33C0B" w:rsidRDefault="00C33C0B" w:rsidP="00C33C0B">
      <w:pPr>
        <w:ind w:firstLine="0"/>
      </w:pPr>
      <w:r>
        <w:t>Predmet:</w:t>
      </w:r>
      <w:r w:rsidR="003C6925">
        <w:t xml:space="preserve"> UI</w:t>
      </w:r>
    </w:p>
    <w:p w:rsidR="00C33C0B" w:rsidRDefault="00C33C0B" w:rsidP="00C33C0B">
      <w:pPr>
        <w:ind w:firstLine="0"/>
      </w:pPr>
      <w:r>
        <w:t>Deň a čas cvičenia:</w:t>
      </w:r>
      <w:r w:rsidR="003C6925">
        <w:t xml:space="preserve"> Utorok 16:00</w:t>
      </w:r>
    </w:p>
    <w:p w:rsidR="00C33C0B" w:rsidRDefault="00C33C0B" w:rsidP="00C33C0B">
      <w:pPr>
        <w:ind w:firstLine="0"/>
      </w:pPr>
      <w:r>
        <w:t>Semester:</w:t>
      </w:r>
      <w:r w:rsidR="007F3FFF">
        <w:t xml:space="preserve"> ZS 20/21</w:t>
      </w:r>
    </w:p>
    <w:p w:rsidR="007F3FFF" w:rsidRDefault="00C33C0B" w:rsidP="00C33C0B">
      <w:pPr>
        <w:ind w:firstLine="0"/>
        <w:sectPr w:rsidR="007F3FFF">
          <w:pgSz w:w="11906" w:h="16838"/>
          <w:pgMar w:top="1417" w:right="1417" w:bottom="1417" w:left="1417" w:header="708" w:footer="708" w:gutter="0"/>
          <w:cols w:space="708"/>
          <w:docGrid w:linePitch="360"/>
        </w:sectPr>
      </w:pPr>
      <w:r>
        <w:t>Ročník:</w:t>
      </w:r>
      <w:r w:rsidR="007F3FFF">
        <w:t xml:space="preserve"> 2. </w:t>
      </w:r>
    </w:p>
    <w:sdt>
      <w:sdtPr>
        <w:rPr>
          <w:rFonts w:ascii="Times New Roman" w:eastAsiaTheme="minorHAnsi" w:hAnsi="Times New Roman" w:cs="Times New Roman"/>
          <w:color w:val="auto"/>
          <w:sz w:val="24"/>
          <w:szCs w:val="22"/>
          <w:lang w:eastAsia="en-US"/>
        </w:rPr>
        <w:id w:val="871659981"/>
        <w:docPartObj>
          <w:docPartGallery w:val="Table of Contents"/>
          <w:docPartUnique/>
        </w:docPartObj>
      </w:sdtPr>
      <w:sdtEndPr>
        <w:rPr>
          <w:b/>
          <w:bCs/>
        </w:rPr>
      </w:sdtEndPr>
      <w:sdtContent>
        <w:p w:rsidR="009229AF" w:rsidRPr="009229AF" w:rsidRDefault="009229AF">
          <w:pPr>
            <w:pStyle w:val="Hlavikaobsahu"/>
            <w:rPr>
              <w:rFonts w:ascii="Times New Roman" w:hAnsi="Times New Roman" w:cs="Times New Roman"/>
              <w:color w:val="auto"/>
            </w:rPr>
          </w:pPr>
          <w:r w:rsidRPr="009229AF">
            <w:rPr>
              <w:rFonts w:ascii="Times New Roman" w:hAnsi="Times New Roman" w:cs="Times New Roman"/>
              <w:color w:val="auto"/>
            </w:rPr>
            <w:t>Obsah</w:t>
          </w:r>
        </w:p>
        <w:p w:rsidR="00294258" w:rsidRDefault="009229AF">
          <w:pPr>
            <w:pStyle w:val="Obsah1"/>
            <w:tabs>
              <w:tab w:val="left" w:pos="1320"/>
              <w:tab w:val="right" w:leader="dot" w:pos="9062"/>
            </w:tabs>
            <w:rPr>
              <w:rFonts w:asciiTheme="minorHAnsi" w:eastAsiaTheme="minorEastAsia" w:hAnsiTheme="minorHAnsi" w:cstheme="minorBidi"/>
              <w:noProof/>
              <w:sz w:val="22"/>
              <w:lang w:eastAsia="sk-SK"/>
            </w:rPr>
          </w:pPr>
          <w:r w:rsidRPr="009229AF">
            <w:fldChar w:fldCharType="begin"/>
          </w:r>
          <w:r w:rsidRPr="009229AF">
            <w:instrText xml:space="preserve"> TOC \o "1-3" \h \z \u </w:instrText>
          </w:r>
          <w:r w:rsidRPr="009229AF">
            <w:fldChar w:fldCharType="separate"/>
          </w:r>
          <w:hyperlink w:anchor="_Toc56974084" w:history="1">
            <w:r w:rsidR="00294258" w:rsidRPr="007431BB">
              <w:rPr>
                <w:rStyle w:val="Hypertextovprepojenie"/>
                <w:noProof/>
              </w:rPr>
              <w:t>1.</w:t>
            </w:r>
            <w:r w:rsidR="00294258">
              <w:rPr>
                <w:rFonts w:asciiTheme="minorHAnsi" w:eastAsiaTheme="minorEastAsia" w:hAnsiTheme="minorHAnsi" w:cstheme="minorBidi"/>
                <w:noProof/>
                <w:sz w:val="22"/>
                <w:lang w:eastAsia="sk-SK"/>
              </w:rPr>
              <w:tab/>
            </w:r>
            <w:r w:rsidR="00294258" w:rsidRPr="007431BB">
              <w:rPr>
                <w:rStyle w:val="Hypertextovprepojenie"/>
                <w:noProof/>
              </w:rPr>
              <w:t>Zadanie</w:t>
            </w:r>
            <w:r w:rsidR="00294258">
              <w:rPr>
                <w:noProof/>
                <w:webHidden/>
              </w:rPr>
              <w:tab/>
            </w:r>
            <w:r w:rsidR="00294258">
              <w:rPr>
                <w:noProof/>
                <w:webHidden/>
              </w:rPr>
              <w:fldChar w:fldCharType="begin"/>
            </w:r>
            <w:r w:rsidR="00294258">
              <w:rPr>
                <w:noProof/>
                <w:webHidden/>
              </w:rPr>
              <w:instrText xml:space="preserve"> PAGEREF _Toc56974084 \h </w:instrText>
            </w:r>
            <w:r w:rsidR="00294258">
              <w:rPr>
                <w:noProof/>
                <w:webHidden/>
              </w:rPr>
            </w:r>
            <w:r w:rsidR="00294258">
              <w:rPr>
                <w:noProof/>
                <w:webHidden/>
              </w:rPr>
              <w:fldChar w:fldCharType="separate"/>
            </w:r>
            <w:r w:rsidR="00294258">
              <w:rPr>
                <w:noProof/>
                <w:webHidden/>
              </w:rPr>
              <w:t>2</w:t>
            </w:r>
            <w:r w:rsidR="00294258">
              <w:rPr>
                <w:noProof/>
                <w:webHidden/>
              </w:rPr>
              <w:fldChar w:fldCharType="end"/>
            </w:r>
          </w:hyperlink>
        </w:p>
        <w:p w:rsidR="00294258" w:rsidRDefault="00294258">
          <w:pPr>
            <w:pStyle w:val="Obsah1"/>
            <w:tabs>
              <w:tab w:val="left" w:pos="1320"/>
              <w:tab w:val="right" w:leader="dot" w:pos="9062"/>
            </w:tabs>
            <w:rPr>
              <w:rFonts w:asciiTheme="minorHAnsi" w:eastAsiaTheme="minorEastAsia" w:hAnsiTheme="minorHAnsi" w:cstheme="minorBidi"/>
              <w:noProof/>
              <w:sz w:val="22"/>
              <w:lang w:eastAsia="sk-SK"/>
            </w:rPr>
          </w:pPr>
          <w:hyperlink w:anchor="_Toc56974085" w:history="1">
            <w:r w:rsidRPr="007431BB">
              <w:rPr>
                <w:rStyle w:val="Hypertextovprepojenie"/>
                <w:noProof/>
              </w:rPr>
              <w:t>2.</w:t>
            </w:r>
            <w:r>
              <w:rPr>
                <w:rFonts w:asciiTheme="minorHAnsi" w:eastAsiaTheme="minorEastAsia" w:hAnsiTheme="minorHAnsi" w:cstheme="minorBidi"/>
                <w:noProof/>
                <w:sz w:val="22"/>
                <w:lang w:eastAsia="sk-SK"/>
              </w:rPr>
              <w:tab/>
            </w:r>
            <w:r w:rsidRPr="007431BB">
              <w:rPr>
                <w:rStyle w:val="Hypertextovprepojenie"/>
                <w:noProof/>
              </w:rPr>
              <w:t>Reprezentácia údajov</w:t>
            </w:r>
            <w:r>
              <w:rPr>
                <w:noProof/>
                <w:webHidden/>
              </w:rPr>
              <w:tab/>
            </w:r>
            <w:r>
              <w:rPr>
                <w:noProof/>
                <w:webHidden/>
              </w:rPr>
              <w:fldChar w:fldCharType="begin"/>
            </w:r>
            <w:r>
              <w:rPr>
                <w:noProof/>
                <w:webHidden/>
              </w:rPr>
              <w:instrText xml:space="preserve"> PAGEREF _Toc56974085 \h </w:instrText>
            </w:r>
            <w:r>
              <w:rPr>
                <w:noProof/>
                <w:webHidden/>
              </w:rPr>
            </w:r>
            <w:r>
              <w:rPr>
                <w:noProof/>
                <w:webHidden/>
              </w:rPr>
              <w:fldChar w:fldCharType="separate"/>
            </w:r>
            <w:r>
              <w:rPr>
                <w:noProof/>
                <w:webHidden/>
              </w:rPr>
              <w:t>2</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86" w:history="1">
            <w:r w:rsidRPr="007431BB">
              <w:rPr>
                <w:rStyle w:val="Hypertextovprepojenie"/>
                <w:noProof/>
              </w:rPr>
              <w:t>2.1</w:t>
            </w:r>
            <w:r>
              <w:rPr>
                <w:rFonts w:asciiTheme="minorHAnsi" w:eastAsiaTheme="minorEastAsia" w:hAnsiTheme="minorHAnsi" w:cstheme="minorBidi"/>
                <w:noProof/>
                <w:sz w:val="22"/>
                <w:lang w:eastAsia="sk-SK"/>
              </w:rPr>
              <w:tab/>
            </w:r>
            <w:r w:rsidRPr="007431BB">
              <w:rPr>
                <w:rStyle w:val="Hypertextovprepojenie"/>
                <w:noProof/>
              </w:rPr>
              <w:t>Gén</w:t>
            </w:r>
            <w:r>
              <w:rPr>
                <w:noProof/>
                <w:webHidden/>
              </w:rPr>
              <w:tab/>
            </w:r>
            <w:r>
              <w:rPr>
                <w:noProof/>
                <w:webHidden/>
              </w:rPr>
              <w:fldChar w:fldCharType="begin"/>
            </w:r>
            <w:r>
              <w:rPr>
                <w:noProof/>
                <w:webHidden/>
              </w:rPr>
              <w:instrText xml:space="preserve"> PAGEREF _Toc56974086 \h </w:instrText>
            </w:r>
            <w:r>
              <w:rPr>
                <w:noProof/>
                <w:webHidden/>
              </w:rPr>
            </w:r>
            <w:r>
              <w:rPr>
                <w:noProof/>
                <w:webHidden/>
              </w:rPr>
              <w:fldChar w:fldCharType="separate"/>
            </w:r>
            <w:r>
              <w:rPr>
                <w:noProof/>
                <w:webHidden/>
              </w:rPr>
              <w:t>2</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87" w:history="1">
            <w:r w:rsidRPr="007431BB">
              <w:rPr>
                <w:rStyle w:val="Hypertextovprepojenie"/>
                <w:noProof/>
              </w:rPr>
              <w:t>2.2</w:t>
            </w:r>
            <w:r>
              <w:rPr>
                <w:rFonts w:asciiTheme="minorHAnsi" w:eastAsiaTheme="minorEastAsia" w:hAnsiTheme="minorHAnsi" w:cstheme="minorBidi"/>
                <w:noProof/>
                <w:sz w:val="22"/>
                <w:lang w:eastAsia="sk-SK"/>
              </w:rPr>
              <w:tab/>
            </w:r>
            <w:r w:rsidRPr="007431BB">
              <w:rPr>
                <w:rStyle w:val="Hypertextovprepojenie"/>
                <w:noProof/>
              </w:rPr>
              <w:t>Chromozóm</w:t>
            </w:r>
            <w:r>
              <w:rPr>
                <w:noProof/>
                <w:webHidden/>
              </w:rPr>
              <w:tab/>
            </w:r>
            <w:r>
              <w:rPr>
                <w:noProof/>
                <w:webHidden/>
              </w:rPr>
              <w:fldChar w:fldCharType="begin"/>
            </w:r>
            <w:r>
              <w:rPr>
                <w:noProof/>
                <w:webHidden/>
              </w:rPr>
              <w:instrText xml:space="preserve"> PAGEREF _Toc56974087 \h </w:instrText>
            </w:r>
            <w:r>
              <w:rPr>
                <w:noProof/>
                <w:webHidden/>
              </w:rPr>
            </w:r>
            <w:r>
              <w:rPr>
                <w:noProof/>
                <w:webHidden/>
              </w:rPr>
              <w:fldChar w:fldCharType="separate"/>
            </w:r>
            <w:r>
              <w:rPr>
                <w:noProof/>
                <w:webHidden/>
              </w:rPr>
              <w:t>2</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88" w:history="1">
            <w:r w:rsidRPr="007431BB">
              <w:rPr>
                <w:rStyle w:val="Hypertextovprepojenie"/>
                <w:noProof/>
              </w:rPr>
              <w:t>2.3</w:t>
            </w:r>
            <w:r>
              <w:rPr>
                <w:rFonts w:asciiTheme="minorHAnsi" w:eastAsiaTheme="minorEastAsia" w:hAnsiTheme="minorHAnsi" w:cstheme="minorBidi"/>
                <w:noProof/>
                <w:sz w:val="22"/>
                <w:lang w:eastAsia="sk-SK"/>
              </w:rPr>
              <w:tab/>
            </w:r>
            <w:r w:rsidRPr="007431BB">
              <w:rPr>
                <w:rStyle w:val="Hypertextovprepojenie"/>
                <w:noProof/>
              </w:rPr>
              <w:t>Populácia</w:t>
            </w:r>
            <w:r>
              <w:rPr>
                <w:noProof/>
                <w:webHidden/>
              </w:rPr>
              <w:tab/>
            </w:r>
            <w:r>
              <w:rPr>
                <w:noProof/>
                <w:webHidden/>
              </w:rPr>
              <w:fldChar w:fldCharType="begin"/>
            </w:r>
            <w:r>
              <w:rPr>
                <w:noProof/>
                <w:webHidden/>
              </w:rPr>
              <w:instrText xml:space="preserve"> PAGEREF _Toc56974088 \h </w:instrText>
            </w:r>
            <w:r>
              <w:rPr>
                <w:noProof/>
                <w:webHidden/>
              </w:rPr>
            </w:r>
            <w:r>
              <w:rPr>
                <w:noProof/>
                <w:webHidden/>
              </w:rPr>
              <w:fldChar w:fldCharType="separate"/>
            </w:r>
            <w:r>
              <w:rPr>
                <w:noProof/>
                <w:webHidden/>
              </w:rPr>
              <w:t>3</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89" w:history="1">
            <w:r w:rsidRPr="007431BB">
              <w:rPr>
                <w:rStyle w:val="Hypertextovprepojenie"/>
                <w:noProof/>
              </w:rPr>
              <w:t>2.4</w:t>
            </w:r>
            <w:r>
              <w:rPr>
                <w:rFonts w:asciiTheme="minorHAnsi" w:eastAsiaTheme="minorEastAsia" w:hAnsiTheme="minorHAnsi" w:cstheme="minorBidi"/>
                <w:noProof/>
                <w:sz w:val="22"/>
                <w:lang w:eastAsia="sk-SK"/>
              </w:rPr>
              <w:tab/>
            </w:r>
            <w:r w:rsidRPr="007431BB">
              <w:rPr>
                <w:rStyle w:val="Hypertextovprepojenie"/>
                <w:noProof/>
              </w:rPr>
              <w:t>Fitnes</w:t>
            </w:r>
            <w:r>
              <w:rPr>
                <w:noProof/>
                <w:webHidden/>
              </w:rPr>
              <w:tab/>
            </w:r>
            <w:r>
              <w:rPr>
                <w:noProof/>
                <w:webHidden/>
              </w:rPr>
              <w:fldChar w:fldCharType="begin"/>
            </w:r>
            <w:r>
              <w:rPr>
                <w:noProof/>
                <w:webHidden/>
              </w:rPr>
              <w:instrText xml:space="preserve"> PAGEREF _Toc56974089 \h </w:instrText>
            </w:r>
            <w:r>
              <w:rPr>
                <w:noProof/>
                <w:webHidden/>
              </w:rPr>
            </w:r>
            <w:r>
              <w:rPr>
                <w:noProof/>
                <w:webHidden/>
              </w:rPr>
              <w:fldChar w:fldCharType="separate"/>
            </w:r>
            <w:r>
              <w:rPr>
                <w:noProof/>
                <w:webHidden/>
              </w:rPr>
              <w:t>3</w:t>
            </w:r>
            <w:r>
              <w:rPr>
                <w:noProof/>
                <w:webHidden/>
              </w:rPr>
              <w:fldChar w:fldCharType="end"/>
            </w:r>
          </w:hyperlink>
        </w:p>
        <w:p w:rsidR="00294258" w:rsidRDefault="00294258">
          <w:pPr>
            <w:pStyle w:val="Obsah1"/>
            <w:tabs>
              <w:tab w:val="left" w:pos="1320"/>
              <w:tab w:val="right" w:leader="dot" w:pos="9062"/>
            </w:tabs>
            <w:rPr>
              <w:rFonts w:asciiTheme="minorHAnsi" w:eastAsiaTheme="minorEastAsia" w:hAnsiTheme="minorHAnsi" w:cstheme="minorBidi"/>
              <w:noProof/>
              <w:sz w:val="22"/>
              <w:lang w:eastAsia="sk-SK"/>
            </w:rPr>
          </w:pPr>
          <w:hyperlink w:anchor="_Toc56974090" w:history="1">
            <w:r w:rsidRPr="007431BB">
              <w:rPr>
                <w:rStyle w:val="Hypertextovprepojenie"/>
                <w:noProof/>
              </w:rPr>
              <w:t>3.</w:t>
            </w:r>
            <w:r>
              <w:rPr>
                <w:rFonts w:asciiTheme="minorHAnsi" w:eastAsiaTheme="minorEastAsia" w:hAnsiTheme="minorHAnsi" w:cstheme="minorBidi"/>
                <w:noProof/>
                <w:sz w:val="22"/>
                <w:lang w:eastAsia="sk-SK"/>
              </w:rPr>
              <w:tab/>
            </w:r>
            <w:r w:rsidRPr="007431BB">
              <w:rPr>
                <w:rStyle w:val="Hypertextovprepojenie"/>
                <w:noProof/>
              </w:rPr>
              <w:t>Opis algoritmu</w:t>
            </w:r>
            <w:r>
              <w:rPr>
                <w:noProof/>
                <w:webHidden/>
              </w:rPr>
              <w:tab/>
            </w:r>
            <w:r>
              <w:rPr>
                <w:noProof/>
                <w:webHidden/>
              </w:rPr>
              <w:fldChar w:fldCharType="begin"/>
            </w:r>
            <w:r>
              <w:rPr>
                <w:noProof/>
                <w:webHidden/>
              </w:rPr>
              <w:instrText xml:space="preserve"> PAGEREF _Toc56974090 \h </w:instrText>
            </w:r>
            <w:r>
              <w:rPr>
                <w:noProof/>
                <w:webHidden/>
              </w:rPr>
            </w:r>
            <w:r>
              <w:rPr>
                <w:noProof/>
                <w:webHidden/>
              </w:rPr>
              <w:fldChar w:fldCharType="separate"/>
            </w:r>
            <w:r>
              <w:rPr>
                <w:noProof/>
                <w:webHidden/>
              </w:rPr>
              <w:t>3</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91" w:history="1">
            <w:r w:rsidRPr="007431BB">
              <w:rPr>
                <w:rStyle w:val="Hypertextovprepojenie"/>
                <w:noProof/>
              </w:rPr>
              <w:t>3.1</w:t>
            </w:r>
            <w:r>
              <w:rPr>
                <w:rFonts w:asciiTheme="minorHAnsi" w:eastAsiaTheme="minorEastAsia" w:hAnsiTheme="minorHAnsi" w:cstheme="minorBidi"/>
                <w:noProof/>
                <w:sz w:val="22"/>
                <w:lang w:eastAsia="sk-SK"/>
              </w:rPr>
              <w:tab/>
            </w:r>
            <w:r w:rsidRPr="007431BB">
              <w:rPr>
                <w:rStyle w:val="Hypertextovprepojenie"/>
                <w:noProof/>
              </w:rPr>
              <w:t>Tvorba populácie</w:t>
            </w:r>
            <w:r>
              <w:rPr>
                <w:noProof/>
                <w:webHidden/>
              </w:rPr>
              <w:tab/>
            </w:r>
            <w:r>
              <w:rPr>
                <w:noProof/>
                <w:webHidden/>
              </w:rPr>
              <w:fldChar w:fldCharType="begin"/>
            </w:r>
            <w:r>
              <w:rPr>
                <w:noProof/>
                <w:webHidden/>
              </w:rPr>
              <w:instrText xml:space="preserve"> PAGEREF _Toc56974091 \h </w:instrText>
            </w:r>
            <w:r>
              <w:rPr>
                <w:noProof/>
                <w:webHidden/>
              </w:rPr>
            </w:r>
            <w:r>
              <w:rPr>
                <w:noProof/>
                <w:webHidden/>
              </w:rPr>
              <w:fldChar w:fldCharType="separate"/>
            </w:r>
            <w:r>
              <w:rPr>
                <w:noProof/>
                <w:webHidden/>
              </w:rPr>
              <w:t>4</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92" w:history="1">
            <w:r w:rsidRPr="007431BB">
              <w:rPr>
                <w:rStyle w:val="Hypertextovprepojenie"/>
                <w:noProof/>
              </w:rPr>
              <w:t>3.2</w:t>
            </w:r>
            <w:r>
              <w:rPr>
                <w:rFonts w:asciiTheme="minorHAnsi" w:eastAsiaTheme="minorEastAsia" w:hAnsiTheme="minorHAnsi" w:cstheme="minorBidi"/>
                <w:noProof/>
                <w:sz w:val="22"/>
                <w:lang w:eastAsia="sk-SK"/>
              </w:rPr>
              <w:tab/>
            </w:r>
            <w:r w:rsidRPr="007431BB">
              <w:rPr>
                <w:rStyle w:val="Hypertextovprepojenie"/>
                <w:noProof/>
              </w:rPr>
              <w:t>Výber rodičov</w:t>
            </w:r>
            <w:r>
              <w:rPr>
                <w:noProof/>
                <w:webHidden/>
              </w:rPr>
              <w:tab/>
            </w:r>
            <w:r>
              <w:rPr>
                <w:noProof/>
                <w:webHidden/>
              </w:rPr>
              <w:fldChar w:fldCharType="begin"/>
            </w:r>
            <w:r>
              <w:rPr>
                <w:noProof/>
                <w:webHidden/>
              </w:rPr>
              <w:instrText xml:space="preserve"> PAGEREF _Toc56974092 \h </w:instrText>
            </w:r>
            <w:r>
              <w:rPr>
                <w:noProof/>
                <w:webHidden/>
              </w:rPr>
            </w:r>
            <w:r>
              <w:rPr>
                <w:noProof/>
                <w:webHidden/>
              </w:rPr>
              <w:fldChar w:fldCharType="separate"/>
            </w:r>
            <w:r>
              <w:rPr>
                <w:noProof/>
                <w:webHidden/>
              </w:rPr>
              <w:t>4</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093" w:history="1">
            <w:r w:rsidRPr="007431BB">
              <w:rPr>
                <w:rStyle w:val="Hypertextovprepojenie"/>
                <w:noProof/>
              </w:rPr>
              <w:t>3.2.1</w:t>
            </w:r>
            <w:r>
              <w:rPr>
                <w:rFonts w:asciiTheme="minorHAnsi" w:eastAsiaTheme="minorEastAsia" w:hAnsiTheme="minorHAnsi" w:cstheme="minorBidi"/>
                <w:noProof/>
                <w:sz w:val="22"/>
                <w:lang w:eastAsia="sk-SK"/>
              </w:rPr>
              <w:tab/>
            </w:r>
            <w:r w:rsidRPr="007431BB">
              <w:rPr>
                <w:rStyle w:val="Hypertextovprepojenie"/>
                <w:noProof/>
              </w:rPr>
              <w:t>Ruleta</w:t>
            </w:r>
            <w:r>
              <w:rPr>
                <w:noProof/>
                <w:webHidden/>
              </w:rPr>
              <w:tab/>
            </w:r>
            <w:r>
              <w:rPr>
                <w:noProof/>
                <w:webHidden/>
              </w:rPr>
              <w:fldChar w:fldCharType="begin"/>
            </w:r>
            <w:r>
              <w:rPr>
                <w:noProof/>
                <w:webHidden/>
              </w:rPr>
              <w:instrText xml:space="preserve"> PAGEREF _Toc56974093 \h </w:instrText>
            </w:r>
            <w:r>
              <w:rPr>
                <w:noProof/>
                <w:webHidden/>
              </w:rPr>
            </w:r>
            <w:r>
              <w:rPr>
                <w:noProof/>
                <w:webHidden/>
              </w:rPr>
              <w:fldChar w:fldCharType="separate"/>
            </w:r>
            <w:r>
              <w:rPr>
                <w:noProof/>
                <w:webHidden/>
              </w:rPr>
              <w:t>4</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094" w:history="1">
            <w:r w:rsidRPr="007431BB">
              <w:rPr>
                <w:rStyle w:val="Hypertextovprepojenie"/>
                <w:noProof/>
              </w:rPr>
              <w:t>3.2.2</w:t>
            </w:r>
            <w:r>
              <w:rPr>
                <w:rFonts w:asciiTheme="minorHAnsi" w:eastAsiaTheme="minorEastAsia" w:hAnsiTheme="minorHAnsi" w:cstheme="minorBidi"/>
                <w:noProof/>
                <w:sz w:val="22"/>
                <w:lang w:eastAsia="sk-SK"/>
              </w:rPr>
              <w:tab/>
            </w:r>
            <w:r w:rsidRPr="007431BB">
              <w:rPr>
                <w:rStyle w:val="Hypertextovprepojenie"/>
                <w:noProof/>
              </w:rPr>
              <w:t>Turnaj</w:t>
            </w:r>
            <w:r>
              <w:rPr>
                <w:noProof/>
                <w:webHidden/>
              </w:rPr>
              <w:tab/>
            </w:r>
            <w:r>
              <w:rPr>
                <w:noProof/>
                <w:webHidden/>
              </w:rPr>
              <w:fldChar w:fldCharType="begin"/>
            </w:r>
            <w:r>
              <w:rPr>
                <w:noProof/>
                <w:webHidden/>
              </w:rPr>
              <w:instrText xml:space="preserve"> PAGEREF _Toc56974094 \h </w:instrText>
            </w:r>
            <w:r>
              <w:rPr>
                <w:noProof/>
                <w:webHidden/>
              </w:rPr>
            </w:r>
            <w:r>
              <w:rPr>
                <w:noProof/>
                <w:webHidden/>
              </w:rPr>
              <w:fldChar w:fldCharType="separate"/>
            </w:r>
            <w:r>
              <w:rPr>
                <w:noProof/>
                <w:webHidden/>
              </w:rPr>
              <w:t>5</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95" w:history="1">
            <w:r w:rsidRPr="007431BB">
              <w:rPr>
                <w:rStyle w:val="Hypertextovprepojenie"/>
                <w:noProof/>
              </w:rPr>
              <w:t>3.3</w:t>
            </w:r>
            <w:r>
              <w:rPr>
                <w:rFonts w:asciiTheme="minorHAnsi" w:eastAsiaTheme="minorEastAsia" w:hAnsiTheme="minorHAnsi" w:cstheme="minorBidi"/>
                <w:noProof/>
                <w:sz w:val="22"/>
                <w:lang w:eastAsia="sk-SK"/>
              </w:rPr>
              <w:tab/>
            </w:r>
            <w:r w:rsidRPr="007431BB">
              <w:rPr>
                <w:rStyle w:val="Hypertextovprepojenie"/>
                <w:noProof/>
              </w:rPr>
              <w:t>Kríženie rodičov</w:t>
            </w:r>
            <w:r>
              <w:rPr>
                <w:noProof/>
                <w:webHidden/>
              </w:rPr>
              <w:tab/>
            </w:r>
            <w:r>
              <w:rPr>
                <w:noProof/>
                <w:webHidden/>
              </w:rPr>
              <w:fldChar w:fldCharType="begin"/>
            </w:r>
            <w:r>
              <w:rPr>
                <w:noProof/>
                <w:webHidden/>
              </w:rPr>
              <w:instrText xml:space="preserve"> PAGEREF _Toc56974095 \h </w:instrText>
            </w:r>
            <w:r>
              <w:rPr>
                <w:noProof/>
                <w:webHidden/>
              </w:rPr>
            </w:r>
            <w:r>
              <w:rPr>
                <w:noProof/>
                <w:webHidden/>
              </w:rPr>
              <w:fldChar w:fldCharType="separate"/>
            </w:r>
            <w:r>
              <w:rPr>
                <w:noProof/>
                <w:webHidden/>
              </w:rPr>
              <w:t>5</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096" w:history="1">
            <w:r w:rsidRPr="007431BB">
              <w:rPr>
                <w:rStyle w:val="Hypertextovprepojenie"/>
                <w:noProof/>
              </w:rPr>
              <w:t>3.4</w:t>
            </w:r>
            <w:r>
              <w:rPr>
                <w:rFonts w:asciiTheme="minorHAnsi" w:eastAsiaTheme="minorEastAsia" w:hAnsiTheme="minorHAnsi" w:cstheme="minorBidi"/>
                <w:noProof/>
                <w:sz w:val="22"/>
                <w:lang w:eastAsia="sk-SK"/>
              </w:rPr>
              <w:tab/>
            </w:r>
            <w:r w:rsidRPr="007431BB">
              <w:rPr>
                <w:rStyle w:val="Hypertextovprepojenie"/>
                <w:noProof/>
              </w:rPr>
              <w:t>Návratové hodnoty</w:t>
            </w:r>
            <w:r>
              <w:rPr>
                <w:noProof/>
                <w:webHidden/>
              </w:rPr>
              <w:tab/>
            </w:r>
            <w:r>
              <w:rPr>
                <w:noProof/>
                <w:webHidden/>
              </w:rPr>
              <w:fldChar w:fldCharType="begin"/>
            </w:r>
            <w:r>
              <w:rPr>
                <w:noProof/>
                <w:webHidden/>
              </w:rPr>
              <w:instrText xml:space="preserve"> PAGEREF _Toc56974096 \h </w:instrText>
            </w:r>
            <w:r>
              <w:rPr>
                <w:noProof/>
                <w:webHidden/>
              </w:rPr>
            </w:r>
            <w:r>
              <w:rPr>
                <w:noProof/>
                <w:webHidden/>
              </w:rPr>
              <w:fldChar w:fldCharType="separate"/>
            </w:r>
            <w:r>
              <w:rPr>
                <w:noProof/>
                <w:webHidden/>
              </w:rPr>
              <w:t>6</w:t>
            </w:r>
            <w:r>
              <w:rPr>
                <w:noProof/>
                <w:webHidden/>
              </w:rPr>
              <w:fldChar w:fldCharType="end"/>
            </w:r>
          </w:hyperlink>
        </w:p>
        <w:p w:rsidR="00294258" w:rsidRDefault="00294258">
          <w:pPr>
            <w:pStyle w:val="Obsah1"/>
            <w:tabs>
              <w:tab w:val="left" w:pos="1320"/>
              <w:tab w:val="right" w:leader="dot" w:pos="9062"/>
            </w:tabs>
            <w:rPr>
              <w:rFonts w:asciiTheme="minorHAnsi" w:eastAsiaTheme="minorEastAsia" w:hAnsiTheme="minorHAnsi" w:cstheme="minorBidi"/>
              <w:noProof/>
              <w:sz w:val="22"/>
              <w:lang w:eastAsia="sk-SK"/>
            </w:rPr>
          </w:pPr>
          <w:hyperlink w:anchor="_Toc56974097" w:history="1">
            <w:r w:rsidRPr="007431BB">
              <w:rPr>
                <w:rStyle w:val="Hypertextovprepojenie"/>
                <w:noProof/>
              </w:rPr>
              <w:t>4.</w:t>
            </w:r>
            <w:r>
              <w:rPr>
                <w:rFonts w:asciiTheme="minorHAnsi" w:eastAsiaTheme="minorEastAsia" w:hAnsiTheme="minorHAnsi" w:cstheme="minorBidi"/>
                <w:noProof/>
                <w:sz w:val="22"/>
                <w:lang w:eastAsia="sk-SK"/>
              </w:rPr>
              <w:tab/>
            </w:r>
            <w:r w:rsidRPr="007431BB">
              <w:rPr>
                <w:rStyle w:val="Hypertextovprepojenie"/>
                <w:noProof/>
              </w:rPr>
              <w:t>Testovanie</w:t>
            </w:r>
            <w:r>
              <w:rPr>
                <w:noProof/>
                <w:webHidden/>
              </w:rPr>
              <w:tab/>
            </w:r>
            <w:r>
              <w:rPr>
                <w:noProof/>
                <w:webHidden/>
              </w:rPr>
              <w:fldChar w:fldCharType="begin"/>
            </w:r>
            <w:r>
              <w:rPr>
                <w:noProof/>
                <w:webHidden/>
              </w:rPr>
              <w:instrText xml:space="preserve"> PAGEREF _Toc56974097 \h </w:instrText>
            </w:r>
            <w:r>
              <w:rPr>
                <w:noProof/>
                <w:webHidden/>
              </w:rPr>
            </w:r>
            <w:r>
              <w:rPr>
                <w:noProof/>
                <w:webHidden/>
              </w:rPr>
              <w:fldChar w:fldCharType="separate"/>
            </w:r>
            <w:r>
              <w:rPr>
                <w:noProof/>
                <w:webHidden/>
              </w:rPr>
              <w:t>6</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098" w:history="1">
            <w:r w:rsidRPr="007431BB">
              <w:rPr>
                <w:rStyle w:val="Hypertextovprepojenie"/>
                <w:noProof/>
              </w:rPr>
              <w:t>4.1.1</w:t>
            </w:r>
            <w:r>
              <w:rPr>
                <w:rFonts w:asciiTheme="minorHAnsi" w:eastAsiaTheme="minorEastAsia" w:hAnsiTheme="minorHAnsi" w:cstheme="minorBidi"/>
                <w:noProof/>
                <w:sz w:val="22"/>
                <w:lang w:eastAsia="sk-SK"/>
              </w:rPr>
              <w:tab/>
            </w:r>
            <w:r w:rsidRPr="007431BB">
              <w:rPr>
                <w:rStyle w:val="Hypertextovprepojenie"/>
                <w:noProof/>
              </w:rPr>
              <w:t>Testovací scenár zo zadania</w:t>
            </w:r>
            <w:r>
              <w:rPr>
                <w:noProof/>
                <w:webHidden/>
              </w:rPr>
              <w:tab/>
            </w:r>
            <w:r>
              <w:rPr>
                <w:noProof/>
                <w:webHidden/>
              </w:rPr>
              <w:fldChar w:fldCharType="begin"/>
            </w:r>
            <w:r>
              <w:rPr>
                <w:noProof/>
                <w:webHidden/>
              </w:rPr>
              <w:instrText xml:space="preserve"> PAGEREF _Toc56974098 \h </w:instrText>
            </w:r>
            <w:r>
              <w:rPr>
                <w:noProof/>
                <w:webHidden/>
              </w:rPr>
            </w:r>
            <w:r>
              <w:rPr>
                <w:noProof/>
                <w:webHidden/>
              </w:rPr>
              <w:fldChar w:fldCharType="separate"/>
            </w:r>
            <w:r>
              <w:rPr>
                <w:noProof/>
                <w:webHidden/>
              </w:rPr>
              <w:t>6</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099" w:history="1">
            <w:r w:rsidRPr="007431BB">
              <w:rPr>
                <w:rStyle w:val="Hypertextovprepojenie"/>
                <w:noProof/>
              </w:rPr>
              <w:t>4.1.2</w:t>
            </w:r>
            <w:r>
              <w:rPr>
                <w:rFonts w:asciiTheme="minorHAnsi" w:eastAsiaTheme="minorEastAsia" w:hAnsiTheme="minorHAnsi" w:cstheme="minorBidi"/>
                <w:noProof/>
                <w:sz w:val="22"/>
                <w:lang w:eastAsia="sk-SK"/>
              </w:rPr>
              <w:tab/>
            </w:r>
            <w:r w:rsidRPr="007431BB">
              <w:rPr>
                <w:rStyle w:val="Hypertextovprepojenie"/>
                <w:noProof/>
              </w:rPr>
              <w:t>Testovací scenár A</w:t>
            </w:r>
            <w:r>
              <w:rPr>
                <w:noProof/>
                <w:webHidden/>
              </w:rPr>
              <w:tab/>
            </w:r>
            <w:r>
              <w:rPr>
                <w:noProof/>
                <w:webHidden/>
              </w:rPr>
              <w:fldChar w:fldCharType="begin"/>
            </w:r>
            <w:r>
              <w:rPr>
                <w:noProof/>
                <w:webHidden/>
              </w:rPr>
              <w:instrText xml:space="preserve"> PAGEREF _Toc56974099 \h </w:instrText>
            </w:r>
            <w:r>
              <w:rPr>
                <w:noProof/>
                <w:webHidden/>
              </w:rPr>
            </w:r>
            <w:r>
              <w:rPr>
                <w:noProof/>
                <w:webHidden/>
              </w:rPr>
              <w:fldChar w:fldCharType="separate"/>
            </w:r>
            <w:r>
              <w:rPr>
                <w:noProof/>
                <w:webHidden/>
              </w:rPr>
              <w:t>8</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100" w:history="1">
            <w:r w:rsidRPr="007431BB">
              <w:rPr>
                <w:rStyle w:val="Hypertextovprepojenie"/>
                <w:noProof/>
              </w:rPr>
              <w:t>4.1.3</w:t>
            </w:r>
            <w:r>
              <w:rPr>
                <w:rFonts w:asciiTheme="minorHAnsi" w:eastAsiaTheme="minorEastAsia" w:hAnsiTheme="minorHAnsi" w:cstheme="minorBidi"/>
                <w:noProof/>
                <w:sz w:val="22"/>
                <w:lang w:eastAsia="sk-SK"/>
              </w:rPr>
              <w:tab/>
            </w:r>
            <w:r w:rsidRPr="007431BB">
              <w:rPr>
                <w:rStyle w:val="Hypertextovprepojenie"/>
                <w:noProof/>
              </w:rPr>
              <w:t>Testovací scenár B</w:t>
            </w:r>
            <w:r>
              <w:rPr>
                <w:noProof/>
                <w:webHidden/>
              </w:rPr>
              <w:tab/>
            </w:r>
            <w:r>
              <w:rPr>
                <w:noProof/>
                <w:webHidden/>
              </w:rPr>
              <w:fldChar w:fldCharType="begin"/>
            </w:r>
            <w:r>
              <w:rPr>
                <w:noProof/>
                <w:webHidden/>
              </w:rPr>
              <w:instrText xml:space="preserve"> PAGEREF _Toc56974100 \h </w:instrText>
            </w:r>
            <w:r>
              <w:rPr>
                <w:noProof/>
                <w:webHidden/>
              </w:rPr>
            </w:r>
            <w:r>
              <w:rPr>
                <w:noProof/>
                <w:webHidden/>
              </w:rPr>
              <w:fldChar w:fldCharType="separate"/>
            </w:r>
            <w:r>
              <w:rPr>
                <w:noProof/>
                <w:webHidden/>
              </w:rPr>
              <w:t>9</w:t>
            </w:r>
            <w:r>
              <w:rPr>
                <w:noProof/>
                <w:webHidden/>
              </w:rPr>
              <w:fldChar w:fldCharType="end"/>
            </w:r>
          </w:hyperlink>
        </w:p>
        <w:p w:rsidR="00294258" w:rsidRDefault="00294258">
          <w:pPr>
            <w:pStyle w:val="Obsah3"/>
            <w:tabs>
              <w:tab w:val="left" w:pos="1889"/>
              <w:tab w:val="right" w:leader="dot" w:pos="9062"/>
            </w:tabs>
            <w:rPr>
              <w:rFonts w:asciiTheme="minorHAnsi" w:eastAsiaTheme="minorEastAsia" w:hAnsiTheme="minorHAnsi" w:cstheme="minorBidi"/>
              <w:noProof/>
              <w:sz w:val="22"/>
              <w:lang w:eastAsia="sk-SK"/>
            </w:rPr>
          </w:pPr>
          <w:hyperlink w:anchor="_Toc56974101" w:history="1">
            <w:r w:rsidRPr="007431BB">
              <w:rPr>
                <w:rStyle w:val="Hypertextovprepojenie"/>
                <w:noProof/>
              </w:rPr>
              <w:t>4.1.4</w:t>
            </w:r>
            <w:r>
              <w:rPr>
                <w:rFonts w:asciiTheme="minorHAnsi" w:eastAsiaTheme="minorEastAsia" w:hAnsiTheme="minorHAnsi" w:cstheme="minorBidi"/>
                <w:noProof/>
                <w:sz w:val="22"/>
                <w:lang w:eastAsia="sk-SK"/>
              </w:rPr>
              <w:tab/>
            </w:r>
            <w:r w:rsidRPr="007431BB">
              <w:rPr>
                <w:rStyle w:val="Hypertextovprepojenie"/>
                <w:noProof/>
              </w:rPr>
              <w:t>Testovací scenár C</w:t>
            </w:r>
            <w:r>
              <w:rPr>
                <w:noProof/>
                <w:webHidden/>
              </w:rPr>
              <w:tab/>
            </w:r>
            <w:r>
              <w:rPr>
                <w:noProof/>
                <w:webHidden/>
              </w:rPr>
              <w:fldChar w:fldCharType="begin"/>
            </w:r>
            <w:r>
              <w:rPr>
                <w:noProof/>
                <w:webHidden/>
              </w:rPr>
              <w:instrText xml:space="preserve"> PAGEREF _Toc56974101 \h </w:instrText>
            </w:r>
            <w:r>
              <w:rPr>
                <w:noProof/>
                <w:webHidden/>
              </w:rPr>
            </w:r>
            <w:r>
              <w:rPr>
                <w:noProof/>
                <w:webHidden/>
              </w:rPr>
              <w:fldChar w:fldCharType="separate"/>
            </w:r>
            <w:r>
              <w:rPr>
                <w:noProof/>
                <w:webHidden/>
              </w:rPr>
              <w:t>11</w:t>
            </w:r>
            <w:r>
              <w:rPr>
                <w:noProof/>
                <w:webHidden/>
              </w:rPr>
              <w:fldChar w:fldCharType="end"/>
            </w:r>
          </w:hyperlink>
        </w:p>
        <w:p w:rsidR="00294258" w:rsidRDefault="00294258">
          <w:pPr>
            <w:pStyle w:val="Obsah1"/>
            <w:tabs>
              <w:tab w:val="left" w:pos="1320"/>
              <w:tab w:val="right" w:leader="dot" w:pos="9062"/>
            </w:tabs>
            <w:rPr>
              <w:rFonts w:asciiTheme="minorHAnsi" w:eastAsiaTheme="minorEastAsia" w:hAnsiTheme="minorHAnsi" w:cstheme="minorBidi"/>
              <w:noProof/>
              <w:sz w:val="22"/>
              <w:lang w:eastAsia="sk-SK"/>
            </w:rPr>
          </w:pPr>
          <w:hyperlink w:anchor="_Toc56974102" w:history="1">
            <w:r w:rsidRPr="007431BB">
              <w:rPr>
                <w:rStyle w:val="Hypertextovprepojenie"/>
                <w:noProof/>
              </w:rPr>
              <w:t>5.</w:t>
            </w:r>
            <w:r>
              <w:rPr>
                <w:rFonts w:asciiTheme="minorHAnsi" w:eastAsiaTheme="minorEastAsia" w:hAnsiTheme="minorHAnsi" w:cstheme="minorBidi"/>
                <w:noProof/>
                <w:sz w:val="22"/>
                <w:lang w:eastAsia="sk-SK"/>
              </w:rPr>
              <w:tab/>
            </w:r>
            <w:r w:rsidRPr="007431BB">
              <w:rPr>
                <w:rStyle w:val="Hypertextovprepojenie"/>
                <w:noProof/>
              </w:rPr>
              <w:t>Používateľská príručka</w:t>
            </w:r>
            <w:r>
              <w:rPr>
                <w:noProof/>
                <w:webHidden/>
              </w:rPr>
              <w:tab/>
            </w:r>
            <w:r>
              <w:rPr>
                <w:noProof/>
                <w:webHidden/>
              </w:rPr>
              <w:fldChar w:fldCharType="begin"/>
            </w:r>
            <w:r>
              <w:rPr>
                <w:noProof/>
                <w:webHidden/>
              </w:rPr>
              <w:instrText xml:space="preserve"> PAGEREF _Toc56974102 \h </w:instrText>
            </w:r>
            <w:r>
              <w:rPr>
                <w:noProof/>
                <w:webHidden/>
              </w:rPr>
            </w:r>
            <w:r>
              <w:rPr>
                <w:noProof/>
                <w:webHidden/>
              </w:rPr>
              <w:fldChar w:fldCharType="separate"/>
            </w:r>
            <w:r>
              <w:rPr>
                <w:noProof/>
                <w:webHidden/>
              </w:rPr>
              <w:t>13</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103" w:history="1">
            <w:r w:rsidRPr="007431BB">
              <w:rPr>
                <w:rStyle w:val="Hypertextovprepojenie"/>
                <w:noProof/>
              </w:rPr>
              <w:t>5.1</w:t>
            </w:r>
            <w:r>
              <w:rPr>
                <w:rFonts w:asciiTheme="minorHAnsi" w:eastAsiaTheme="minorEastAsia" w:hAnsiTheme="minorHAnsi" w:cstheme="minorBidi"/>
                <w:noProof/>
                <w:sz w:val="22"/>
                <w:lang w:eastAsia="sk-SK"/>
              </w:rPr>
              <w:tab/>
            </w:r>
            <w:r w:rsidRPr="007431BB">
              <w:rPr>
                <w:rStyle w:val="Hypertextovprepojenie"/>
                <w:noProof/>
              </w:rPr>
              <w:t>Nastavenia vzorových vstupov</w:t>
            </w:r>
            <w:r>
              <w:rPr>
                <w:noProof/>
                <w:webHidden/>
              </w:rPr>
              <w:tab/>
            </w:r>
            <w:r>
              <w:rPr>
                <w:noProof/>
                <w:webHidden/>
              </w:rPr>
              <w:fldChar w:fldCharType="begin"/>
            </w:r>
            <w:r>
              <w:rPr>
                <w:noProof/>
                <w:webHidden/>
              </w:rPr>
              <w:instrText xml:space="preserve"> PAGEREF _Toc56974103 \h </w:instrText>
            </w:r>
            <w:r>
              <w:rPr>
                <w:noProof/>
                <w:webHidden/>
              </w:rPr>
            </w:r>
            <w:r>
              <w:rPr>
                <w:noProof/>
                <w:webHidden/>
              </w:rPr>
              <w:fldChar w:fldCharType="separate"/>
            </w:r>
            <w:r>
              <w:rPr>
                <w:noProof/>
                <w:webHidden/>
              </w:rPr>
              <w:t>15</w:t>
            </w:r>
            <w:r>
              <w:rPr>
                <w:noProof/>
                <w:webHidden/>
              </w:rPr>
              <w:fldChar w:fldCharType="end"/>
            </w:r>
          </w:hyperlink>
        </w:p>
        <w:p w:rsidR="00294258" w:rsidRDefault="00294258">
          <w:pPr>
            <w:pStyle w:val="Obsah2"/>
            <w:tabs>
              <w:tab w:val="left" w:pos="1540"/>
              <w:tab w:val="right" w:leader="dot" w:pos="9062"/>
            </w:tabs>
            <w:rPr>
              <w:rFonts w:asciiTheme="minorHAnsi" w:eastAsiaTheme="minorEastAsia" w:hAnsiTheme="minorHAnsi" w:cstheme="minorBidi"/>
              <w:noProof/>
              <w:sz w:val="22"/>
              <w:lang w:eastAsia="sk-SK"/>
            </w:rPr>
          </w:pPr>
          <w:hyperlink w:anchor="_Toc56974104" w:history="1">
            <w:r w:rsidRPr="007431BB">
              <w:rPr>
                <w:rStyle w:val="Hypertextovprepojenie"/>
                <w:noProof/>
              </w:rPr>
              <w:t>5.2</w:t>
            </w:r>
            <w:r>
              <w:rPr>
                <w:rFonts w:asciiTheme="minorHAnsi" w:eastAsiaTheme="minorEastAsia" w:hAnsiTheme="minorHAnsi" w:cstheme="minorBidi"/>
                <w:noProof/>
                <w:sz w:val="22"/>
                <w:lang w:eastAsia="sk-SK"/>
              </w:rPr>
              <w:tab/>
            </w:r>
            <w:r w:rsidRPr="007431BB">
              <w:rPr>
                <w:rStyle w:val="Hypertextovprepojenie"/>
                <w:noProof/>
              </w:rPr>
              <w:t>Knižnice použité v riešení a prevzatý kód</w:t>
            </w:r>
            <w:r>
              <w:rPr>
                <w:noProof/>
                <w:webHidden/>
              </w:rPr>
              <w:tab/>
            </w:r>
            <w:r>
              <w:rPr>
                <w:noProof/>
                <w:webHidden/>
              </w:rPr>
              <w:fldChar w:fldCharType="begin"/>
            </w:r>
            <w:r>
              <w:rPr>
                <w:noProof/>
                <w:webHidden/>
              </w:rPr>
              <w:instrText xml:space="preserve"> PAGEREF _Toc56974104 \h </w:instrText>
            </w:r>
            <w:r>
              <w:rPr>
                <w:noProof/>
                <w:webHidden/>
              </w:rPr>
            </w:r>
            <w:r>
              <w:rPr>
                <w:noProof/>
                <w:webHidden/>
              </w:rPr>
              <w:fldChar w:fldCharType="separate"/>
            </w:r>
            <w:r>
              <w:rPr>
                <w:noProof/>
                <w:webHidden/>
              </w:rPr>
              <w:t>18</w:t>
            </w:r>
            <w:r>
              <w:rPr>
                <w:noProof/>
                <w:webHidden/>
              </w:rPr>
              <w:fldChar w:fldCharType="end"/>
            </w:r>
          </w:hyperlink>
        </w:p>
        <w:p w:rsidR="00294258" w:rsidRDefault="00294258">
          <w:pPr>
            <w:pStyle w:val="Obsah1"/>
            <w:tabs>
              <w:tab w:val="left" w:pos="1320"/>
              <w:tab w:val="right" w:leader="dot" w:pos="9062"/>
            </w:tabs>
            <w:rPr>
              <w:rFonts w:asciiTheme="minorHAnsi" w:eastAsiaTheme="minorEastAsia" w:hAnsiTheme="minorHAnsi" w:cstheme="minorBidi"/>
              <w:noProof/>
              <w:sz w:val="22"/>
              <w:lang w:eastAsia="sk-SK"/>
            </w:rPr>
          </w:pPr>
          <w:hyperlink w:anchor="_Toc56974105" w:history="1">
            <w:r w:rsidRPr="007431BB">
              <w:rPr>
                <w:rStyle w:val="Hypertextovprepojenie"/>
                <w:noProof/>
              </w:rPr>
              <w:t>6.</w:t>
            </w:r>
            <w:r>
              <w:rPr>
                <w:rFonts w:asciiTheme="minorHAnsi" w:eastAsiaTheme="minorEastAsia" w:hAnsiTheme="minorHAnsi" w:cstheme="minorBidi"/>
                <w:noProof/>
                <w:sz w:val="22"/>
                <w:lang w:eastAsia="sk-SK"/>
              </w:rPr>
              <w:tab/>
            </w:r>
            <w:r w:rsidRPr="007431BB">
              <w:rPr>
                <w:rStyle w:val="Hypertextovprepojenie"/>
                <w:noProof/>
              </w:rPr>
              <w:t>Zhodnotenie</w:t>
            </w:r>
            <w:r>
              <w:rPr>
                <w:noProof/>
                <w:webHidden/>
              </w:rPr>
              <w:tab/>
            </w:r>
            <w:r>
              <w:rPr>
                <w:noProof/>
                <w:webHidden/>
              </w:rPr>
              <w:fldChar w:fldCharType="begin"/>
            </w:r>
            <w:r>
              <w:rPr>
                <w:noProof/>
                <w:webHidden/>
              </w:rPr>
              <w:instrText xml:space="preserve"> PAGEREF _Toc56974105 \h </w:instrText>
            </w:r>
            <w:r>
              <w:rPr>
                <w:noProof/>
                <w:webHidden/>
              </w:rPr>
            </w:r>
            <w:r>
              <w:rPr>
                <w:noProof/>
                <w:webHidden/>
              </w:rPr>
              <w:fldChar w:fldCharType="separate"/>
            </w:r>
            <w:r>
              <w:rPr>
                <w:noProof/>
                <w:webHidden/>
              </w:rPr>
              <w:t>18</w:t>
            </w:r>
            <w:r>
              <w:rPr>
                <w:noProof/>
                <w:webHidden/>
              </w:rPr>
              <w:fldChar w:fldCharType="end"/>
            </w:r>
          </w:hyperlink>
        </w:p>
        <w:p w:rsidR="009229AF" w:rsidRDefault="009229AF">
          <w:r w:rsidRPr="009229AF">
            <w:rPr>
              <w:b/>
              <w:bCs/>
            </w:rPr>
            <w:fldChar w:fldCharType="end"/>
          </w:r>
        </w:p>
      </w:sdtContent>
    </w:sdt>
    <w:p w:rsidR="009229AF" w:rsidRDefault="009229AF">
      <w:pPr>
        <w:ind w:firstLine="0"/>
        <w:jc w:val="left"/>
      </w:pPr>
      <w:r>
        <w:br w:type="page"/>
      </w:r>
      <w:bookmarkStart w:id="0" w:name="_GoBack"/>
      <w:bookmarkEnd w:id="0"/>
    </w:p>
    <w:p w:rsidR="007F3FFF" w:rsidRDefault="003C6925" w:rsidP="003C6925">
      <w:pPr>
        <w:pStyle w:val="Nadpis1"/>
        <w:numPr>
          <w:ilvl w:val="0"/>
          <w:numId w:val="2"/>
        </w:numPr>
      </w:pPr>
      <w:bookmarkStart w:id="1" w:name="_Toc56974084"/>
      <w:r>
        <w:lastRenderedPageBreak/>
        <w:t>Zadanie</w:t>
      </w:r>
      <w:bookmarkEnd w:id="1"/>
    </w:p>
    <w:p w:rsidR="003C6925" w:rsidRDefault="003C6925" w:rsidP="003C6925"/>
    <w:p w:rsidR="00D96E2D" w:rsidRDefault="00D96E2D" w:rsidP="003C6925">
      <w:r>
        <w:t>Zadaním úlohy je nájsť čo najkratšiu cestu medzi mestami zadanými na mape vo forme mriežky. Každé mesto je nutné cestou navštíviť práve raz a nakoniec sa vrátiť do počiatočného mesta.</w:t>
      </w:r>
    </w:p>
    <w:p w:rsidR="00D96E2D" w:rsidRDefault="00D96E2D" w:rsidP="00D96E2D">
      <w:r>
        <w:t>Zadaných je 20 – 40 miest, každé má 2 celočíselné súradnice X a Y. Súradnice sú náhodne generované pre mapu 200 * 200. Cena cesty medzi dvoma mestami zodpovedá Euklidovej vzdialenosti – vypočíta sa pomocou Pytagorovej vety. Celková dĺžka trasy je daná permutáciou miest. Cieľom je nájsť takú permutáciu miest, ktorá bude mať celkovú vzdialenosť čo najmenšiu.</w:t>
      </w:r>
    </w:p>
    <w:p w:rsidR="00D96E2D" w:rsidRDefault="00D96E2D" w:rsidP="00D96E2D">
      <w:r>
        <w:t>Výstupom je poradie miest a dĺžka zodpovedajúcej cesty.</w:t>
      </w:r>
    </w:p>
    <w:p w:rsidR="00D96E2D" w:rsidRDefault="00D96E2D" w:rsidP="00D96E2D">
      <w:r>
        <w:t>Riešenie je navrhnuté použitím genetického algoritmu.</w:t>
      </w:r>
    </w:p>
    <w:p w:rsidR="00D96E2D" w:rsidRDefault="00D96E2D" w:rsidP="00D96E2D">
      <w:pPr>
        <w:ind w:firstLine="0"/>
      </w:pPr>
    </w:p>
    <w:p w:rsidR="00D96E2D" w:rsidRDefault="00D96E2D" w:rsidP="00D96E2D">
      <w:pPr>
        <w:pStyle w:val="Nadpis1"/>
        <w:numPr>
          <w:ilvl w:val="0"/>
          <w:numId w:val="2"/>
        </w:numPr>
      </w:pPr>
      <w:bookmarkStart w:id="2" w:name="_Toc56974085"/>
      <w:r>
        <w:t>Reprezentácia údajov</w:t>
      </w:r>
      <w:bookmarkEnd w:id="2"/>
    </w:p>
    <w:p w:rsidR="00D96E2D" w:rsidRDefault="00D96E2D" w:rsidP="003C6925"/>
    <w:p w:rsidR="00D96E2D" w:rsidRDefault="00135EAE" w:rsidP="003C6925">
      <w:r>
        <w:t xml:space="preserve">Keďže je problém riešený genetickým algoritmom, reprezentácia údajov pripomína (aj keď vzdialene) biologické štruktúry a ich DNA. </w:t>
      </w:r>
    </w:p>
    <w:p w:rsidR="00D96E2D" w:rsidRDefault="00135EAE" w:rsidP="003C6925">
      <w:r>
        <w:t>GÉN – v tomto prípade je to dvojica čísel X a Y reprezentujúcich súradnice mesta</w:t>
      </w:r>
    </w:p>
    <w:p w:rsidR="00135EAE" w:rsidRDefault="00135EAE" w:rsidP="003C6925">
      <w:r>
        <w:t xml:space="preserve">CHROMOZÓM – v komentároch v kóde používam pojem jedinec – je v tomto prípade permutácia všetkých génov, </w:t>
      </w:r>
      <w:proofErr w:type="spellStart"/>
      <w:r>
        <w:t>tj</w:t>
      </w:r>
      <w:proofErr w:type="spellEnd"/>
      <w:r>
        <w:t>. permutácia všetkých súradníc miest</w:t>
      </w:r>
    </w:p>
    <w:p w:rsidR="00135EAE" w:rsidRDefault="00135EAE" w:rsidP="003C6925">
      <w:r>
        <w:t>POPULÁCIA – skupina chromozómov, jedincov, udržiavaná v zozname</w:t>
      </w:r>
    </w:p>
    <w:p w:rsidR="00135EAE" w:rsidRDefault="00135EAE" w:rsidP="003C6925">
      <w:r>
        <w:t>FITNES – funkcia na ohodnotenie chromozómy vypočítaná ako 1/(dĺžka cesty)</w:t>
      </w:r>
    </w:p>
    <w:p w:rsidR="006C2B52" w:rsidRDefault="006C2B52" w:rsidP="003C6925"/>
    <w:p w:rsidR="006C2B52" w:rsidRPr="006C2B52" w:rsidRDefault="006C2B52" w:rsidP="00670BB5">
      <w:pPr>
        <w:pStyle w:val="Nadpis2"/>
      </w:pPr>
      <w:bookmarkStart w:id="3" w:name="_Toc56974086"/>
      <w:r>
        <w:t>Gén</w:t>
      </w:r>
      <w:bookmarkEnd w:id="3"/>
    </w:p>
    <w:p w:rsidR="00135EAE" w:rsidRDefault="00135EAE" w:rsidP="003C6925">
      <w:r>
        <w:t xml:space="preserve">Gény, súradnice miest, sú náhodne vygenerované funkciou </w:t>
      </w:r>
      <w:proofErr w:type="spellStart"/>
      <w:r w:rsidRPr="00574C42">
        <w:rPr>
          <w:rStyle w:val="KdChar"/>
        </w:rPr>
        <w:t>generuj_suradnice</w:t>
      </w:r>
      <w:proofErr w:type="spellEnd"/>
      <w:r>
        <w:t>, ktorá vygeneruje počet miest na mape v rozsahu od 20 do 40 miest a potom pre každé mesto vygeneruje 2 súradnice</w:t>
      </w:r>
      <w:r w:rsidR="00574C42">
        <w:t xml:space="preserve"> ako dvojprvkový zoznam</w:t>
      </w:r>
      <w:r>
        <w:t>. Ak sa v zozname miest mesto s takýmito súradnicami ešte nenachádza, zapíše ho do zoznamu miest. Ak sa tam nachádza, nezapíše ho do zoznamu miest a vygeneruje ďalšie súradnice.</w:t>
      </w:r>
      <w:r w:rsidR="00574C42">
        <w:t xml:space="preserve"> Funkcia vráti zoznam miest, čo je vlastne dvojrozmerný zoznam, kde sa na každej z pozícií 0 až (počet miest -1) nachádzajú súradnice mesta.</w:t>
      </w:r>
    </w:p>
    <w:p w:rsidR="006C2B52" w:rsidRDefault="006C2B52" w:rsidP="003C6925"/>
    <w:p w:rsidR="006C2B52" w:rsidRPr="006C2B52" w:rsidRDefault="006C2B52" w:rsidP="00670BB5">
      <w:pPr>
        <w:pStyle w:val="Nadpis2"/>
      </w:pPr>
      <w:bookmarkStart w:id="4" w:name="_Toc56974087"/>
      <w:r>
        <w:t>Chromozóm</w:t>
      </w:r>
      <w:bookmarkEnd w:id="4"/>
    </w:p>
    <w:p w:rsidR="00574C42" w:rsidRDefault="00574C42" w:rsidP="003C6925">
      <w:r>
        <w:t xml:space="preserve">Surové súradnice všetkých miest vstupujú do genetického algoritmu reprezentovaného funkciou </w:t>
      </w:r>
      <w:proofErr w:type="spellStart"/>
      <w:r w:rsidRPr="00574C42">
        <w:rPr>
          <w:rStyle w:val="KdChar"/>
        </w:rPr>
        <w:t>geneticky_algoritmus</w:t>
      </w:r>
      <w:proofErr w:type="spellEnd"/>
      <w:r>
        <w:t xml:space="preserve">, kde sa na začiatku z pôvodných súradníc vytvorí inštancia triedy </w:t>
      </w:r>
      <w:r w:rsidRPr="00574C42">
        <w:rPr>
          <w:rStyle w:val="KdChar"/>
        </w:rPr>
        <w:t>Graf</w:t>
      </w:r>
      <w:r>
        <w:t>. Inštancie tejto triedy reprezentujú jedincov v populácií.</w:t>
      </w:r>
    </w:p>
    <w:p w:rsidR="006C2B52" w:rsidRDefault="006C2B52" w:rsidP="006C2B52">
      <w:r>
        <w:lastRenderedPageBreak/>
        <w:t xml:space="preserve">Trieda </w:t>
      </w:r>
      <w:r w:rsidRPr="00357E54">
        <w:rPr>
          <w:rStyle w:val="KdChar"/>
        </w:rPr>
        <w:t>Graf</w:t>
      </w:r>
      <w:r>
        <w:t xml:space="preserve"> ďalej obsahuje aj funkciu </w:t>
      </w:r>
      <w:r w:rsidRPr="00357E54">
        <w:rPr>
          <w:rStyle w:val="KdChar"/>
        </w:rPr>
        <w:t>permutuj</w:t>
      </w:r>
      <w:r>
        <w:t xml:space="preserve">, ktorá vytvorí náhodnú permutáciu miest z tohto jedinca a vytvorí a vráti nového jedinca, teda novú inštanciu triedy </w:t>
      </w:r>
      <w:r w:rsidRPr="00357E54">
        <w:rPr>
          <w:rStyle w:val="KdChar"/>
        </w:rPr>
        <w:t>Graf</w:t>
      </w:r>
      <w:r>
        <w:t>. Toto sa používa pri úvodnom vytváraní prvej generácie v genetickom algoritme, kedy je z pôvodného grafu vygenerovaných toľko nových, permutovaných grafov, koľko je zadaný počet členov populácie.</w:t>
      </w:r>
    </w:p>
    <w:p w:rsidR="006C2B52" w:rsidRDefault="006C2B52" w:rsidP="006C2B52"/>
    <w:p w:rsidR="006C2B52" w:rsidRDefault="006C2B52" w:rsidP="00670BB5">
      <w:pPr>
        <w:pStyle w:val="Nadpis2"/>
      </w:pPr>
      <w:bookmarkStart w:id="5" w:name="_Toc56974088"/>
      <w:r>
        <w:t>Populácia</w:t>
      </w:r>
      <w:bookmarkEnd w:id="5"/>
    </w:p>
    <w:p w:rsidR="006C2B52" w:rsidRPr="006C2B52" w:rsidRDefault="006C2B52" w:rsidP="006C2B52">
      <w:r>
        <w:t xml:space="preserve">Populácia je v programe reprezentovaná v zozname jedincov, ktorý je vytvorený a modifikovaný vo funkcií </w:t>
      </w:r>
      <w:proofErr w:type="spellStart"/>
      <w:r w:rsidRPr="00574C42">
        <w:rPr>
          <w:rStyle w:val="KdChar"/>
        </w:rPr>
        <w:t>geneticky_algoritmus</w:t>
      </w:r>
      <w:proofErr w:type="spellEnd"/>
      <w:r>
        <w:t>.</w:t>
      </w:r>
    </w:p>
    <w:p w:rsidR="006C2B52" w:rsidRDefault="006C2B52" w:rsidP="003C6925"/>
    <w:p w:rsidR="006C2B52" w:rsidRDefault="006C2B52" w:rsidP="00670BB5">
      <w:pPr>
        <w:pStyle w:val="Nadpis2"/>
      </w:pPr>
      <w:bookmarkStart w:id="6" w:name="_Toc56974089"/>
      <w:r>
        <w:t>Fitnes</w:t>
      </w:r>
      <w:bookmarkEnd w:id="6"/>
    </w:p>
    <w:p w:rsidR="00357E54" w:rsidRDefault="00574C42" w:rsidP="003C6925">
      <w:r>
        <w:t xml:space="preserve">Trieda Graf pri vytváraní novej inštancie, teda nového jedinca, vezme zoznam súradníc miest, uloží si ho a vypočíta z neho počet miest, dĺžku cesty medzi mestami v aktuálnom poradí a fitnes jedinca. Klasicky obsahuje metódy </w:t>
      </w:r>
      <w:r w:rsidRPr="00574C42">
        <w:rPr>
          <w:rStyle w:val="KdChar"/>
        </w:rPr>
        <w:t>get</w:t>
      </w:r>
      <w:r>
        <w:t xml:space="preserve"> pre tieto hodnoty. </w:t>
      </w:r>
    </w:p>
    <w:p w:rsidR="006C2B52" w:rsidRDefault="00574C42" w:rsidP="006C2B52">
      <w:r>
        <w:t xml:space="preserve">Vzdialenosť 2 miest je počítaná euklidovsky, pomocou Pytagorovej vety. Celková dĺžka jedinca je počítaná ako súčet vzdialeností jednotlivých miest na mape v poradí v akom boli zadané. Tento výpočet realizujú funkcie </w:t>
      </w:r>
      <w:r w:rsidR="00357E54">
        <w:t xml:space="preserve">triedy </w:t>
      </w:r>
      <w:r w:rsidR="00357E54" w:rsidRPr="00357E54">
        <w:rPr>
          <w:rStyle w:val="KdChar"/>
        </w:rPr>
        <w:t>Graf</w:t>
      </w:r>
      <w:r w:rsidR="00357E54">
        <w:t xml:space="preserve"> - </w:t>
      </w:r>
      <w:proofErr w:type="spellStart"/>
      <w:r w:rsidRPr="00357E54">
        <w:rPr>
          <w:rStyle w:val="KdChar"/>
        </w:rPr>
        <w:t>dlzka_cesty</w:t>
      </w:r>
      <w:proofErr w:type="spellEnd"/>
      <w:r>
        <w:t xml:space="preserve"> a </w:t>
      </w:r>
      <w:proofErr w:type="spellStart"/>
      <w:r w:rsidRPr="00357E54">
        <w:rPr>
          <w:rStyle w:val="KdChar"/>
        </w:rPr>
        <w:t>euklidova_vzdialenost</w:t>
      </w:r>
      <w:proofErr w:type="spellEnd"/>
      <w:r w:rsidR="00357E54">
        <w:t>.</w:t>
      </w:r>
      <w:r>
        <w:t xml:space="preserve"> </w:t>
      </w:r>
      <w:r w:rsidR="00357E54">
        <w:t xml:space="preserve">Výpočet fitnes funkcie realizuje funkcia </w:t>
      </w:r>
      <w:proofErr w:type="spellStart"/>
      <w:r w:rsidR="00357E54" w:rsidRPr="00357E54">
        <w:rPr>
          <w:rStyle w:val="KdChar"/>
        </w:rPr>
        <w:t>fitnes_vypocet</w:t>
      </w:r>
      <w:proofErr w:type="spellEnd"/>
      <w:r w:rsidR="00357E54">
        <w:t xml:space="preserve"> triedy </w:t>
      </w:r>
      <w:r w:rsidR="00357E54" w:rsidRPr="00357E54">
        <w:rPr>
          <w:rStyle w:val="KdChar"/>
        </w:rPr>
        <w:t>Graf</w:t>
      </w:r>
      <w:r w:rsidR="00357E54">
        <w:t>. Výpočet fitnes je realizovaný podľa vzorca 1/(dĺžka cesty).</w:t>
      </w:r>
    </w:p>
    <w:p w:rsidR="00357E54" w:rsidRDefault="00357E54" w:rsidP="006C2B52">
      <w:r>
        <w:t xml:space="preserve">Mutácie jedincov sú realizované funkciami </w:t>
      </w:r>
      <w:proofErr w:type="spellStart"/>
      <w:r w:rsidRPr="00357E54">
        <w:rPr>
          <w:rStyle w:val="KdChar"/>
        </w:rPr>
        <w:t>pravdepodobnost</w:t>
      </w:r>
      <w:proofErr w:type="spellEnd"/>
      <w:r>
        <w:t xml:space="preserve">, ktorá vráti </w:t>
      </w:r>
      <w:proofErr w:type="spellStart"/>
      <w:r w:rsidRPr="00357E54">
        <w:rPr>
          <w:rStyle w:val="KdChar"/>
        </w:rPr>
        <w:t>True</w:t>
      </w:r>
      <w:proofErr w:type="spellEnd"/>
      <w:r>
        <w:t xml:space="preserve"> so zadanou pravdepodobnosťou a funkciou</w:t>
      </w:r>
      <w:r w:rsidRPr="00357E54">
        <w:t xml:space="preserve"> </w:t>
      </w:r>
      <w:proofErr w:type="spellStart"/>
      <w:r w:rsidRPr="00357E54">
        <w:rPr>
          <w:rStyle w:val="KdChar"/>
        </w:rPr>
        <w:t>mutacia</w:t>
      </w:r>
      <w:proofErr w:type="spellEnd"/>
      <w:r>
        <w:t xml:space="preserve">, ktorá v prípade návratu </w:t>
      </w:r>
      <w:proofErr w:type="spellStart"/>
      <w:r w:rsidRPr="00357E54">
        <w:rPr>
          <w:rStyle w:val="KdChar"/>
        </w:rPr>
        <w:t>True</w:t>
      </w:r>
      <w:proofErr w:type="spellEnd"/>
      <w:r>
        <w:t xml:space="preserve"> z funkcie </w:t>
      </w:r>
      <w:proofErr w:type="spellStart"/>
      <w:r w:rsidRPr="00357E54">
        <w:rPr>
          <w:rStyle w:val="KdChar"/>
        </w:rPr>
        <w:t>pravdepodobnost</w:t>
      </w:r>
      <w:proofErr w:type="spellEnd"/>
      <w:r>
        <w:t xml:space="preserve"> urobí mutáciu súčasného jedinca. Mutácia sa vykoná takým spôsobom, že sa vyberie jedno mesto, jeden gén súčasného jedinca a vymení sa s vedľajším.</w:t>
      </w:r>
    </w:p>
    <w:p w:rsidR="00357E54" w:rsidRDefault="00357E54" w:rsidP="003C6925"/>
    <w:p w:rsidR="003C6925" w:rsidRDefault="003C6925" w:rsidP="003C6925">
      <w:pPr>
        <w:pStyle w:val="Nadpis1"/>
        <w:numPr>
          <w:ilvl w:val="0"/>
          <w:numId w:val="2"/>
        </w:numPr>
      </w:pPr>
      <w:bookmarkStart w:id="7" w:name="_Toc56974090"/>
      <w:r>
        <w:t>Opis algoritmu</w:t>
      </w:r>
      <w:bookmarkEnd w:id="7"/>
    </w:p>
    <w:p w:rsidR="003C6925" w:rsidRDefault="003C6925" w:rsidP="003C6925"/>
    <w:p w:rsidR="003C6925" w:rsidRDefault="00670BB5" w:rsidP="00670BB5">
      <w:r>
        <w:t xml:space="preserve">Genetický algoritmus je reprezentovaný funkciou </w:t>
      </w:r>
      <w:proofErr w:type="spellStart"/>
      <w:r w:rsidRPr="00574C42">
        <w:rPr>
          <w:rStyle w:val="KdChar"/>
        </w:rPr>
        <w:t>geneticky_algoritmus</w:t>
      </w:r>
      <w:proofErr w:type="spellEnd"/>
      <w:r>
        <w:t>. Parametrami tejto funkcie sú:</w:t>
      </w:r>
    </w:p>
    <w:p w:rsidR="00670BB5" w:rsidRDefault="00670BB5" w:rsidP="00670BB5">
      <w:pPr>
        <w:pStyle w:val="Odsekzoznamu"/>
        <w:numPr>
          <w:ilvl w:val="0"/>
          <w:numId w:val="3"/>
        </w:numPr>
      </w:pPr>
      <w:r>
        <w:t>pole pôvodných súradníc</w:t>
      </w:r>
    </w:p>
    <w:p w:rsidR="00670BB5" w:rsidRDefault="00670BB5" w:rsidP="00670BB5">
      <w:pPr>
        <w:pStyle w:val="Odsekzoznamu"/>
        <w:numPr>
          <w:ilvl w:val="0"/>
          <w:numId w:val="3"/>
        </w:numPr>
      </w:pPr>
      <w:r>
        <w:t>funkcia výberu rodičov</w:t>
      </w:r>
    </w:p>
    <w:p w:rsidR="00670BB5" w:rsidRDefault="00670BB5" w:rsidP="00670BB5">
      <w:pPr>
        <w:pStyle w:val="Odsekzoznamu"/>
        <w:numPr>
          <w:ilvl w:val="0"/>
          <w:numId w:val="3"/>
        </w:numPr>
      </w:pPr>
      <w:r>
        <w:t>počet generácií, predvolene nastavený na 2000</w:t>
      </w:r>
    </w:p>
    <w:p w:rsidR="00670BB5" w:rsidRDefault="00670BB5" w:rsidP="00670BB5">
      <w:pPr>
        <w:pStyle w:val="Odsekzoznamu"/>
        <w:numPr>
          <w:ilvl w:val="0"/>
          <w:numId w:val="3"/>
        </w:numPr>
      </w:pPr>
      <w:r>
        <w:t>pravdepodobnosť mutácií detí, predvolene nastavená na 0,1</w:t>
      </w:r>
    </w:p>
    <w:p w:rsidR="00670BB5" w:rsidRDefault="00670BB5" w:rsidP="00670BB5">
      <w:pPr>
        <w:pStyle w:val="Odsekzoznamu"/>
        <w:numPr>
          <w:ilvl w:val="0"/>
          <w:numId w:val="3"/>
        </w:numPr>
      </w:pPr>
      <w:r>
        <w:t>počet členov populácie, predvolene nastavený na 40</w:t>
      </w:r>
    </w:p>
    <w:p w:rsidR="00670BB5" w:rsidRDefault="00670BB5" w:rsidP="00670BB5">
      <w:pPr>
        <w:pStyle w:val="Odsekzoznamu"/>
        <w:numPr>
          <w:ilvl w:val="0"/>
          <w:numId w:val="3"/>
        </w:numPr>
      </w:pPr>
      <w:r>
        <w:t xml:space="preserve">boolean ponechania najlepšieho jedinca, predvolene nastavený na </w:t>
      </w:r>
      <w:proofErr w:type="spellStart"/>
      <w:r>
        <w:t>False</w:t>
      </w:r>
      <w:proofErr w:type="spellEnd"/>
    </w:p>
    <w:p w:rsidR="00670BB5" w:rsidRDefault="00670BB5" w:rsidP="00670BB5">
      <w:pPr>
        <w:pStyle w:val="Odsekzoznamu"/>
        <w:numPr>
          <w:ilvl w:val="0"/>
          <w:numId w:val="3"/>
        </w:numPr>
      </w:pPr>
      <w:r>
        <w:t xml:space="preserve">boolean použitia  metódy novej krvi pri tvorbe novej generácie, predvolene nastavený na </w:t>
      </w:r>
      <w:proofErr w:type="spellStart"/>
      <w:r>
        <w:t>False</w:t>
      </w:r>
      <w:proofErr w:type="spellEnd"/>
    </w:p>
    <w:p w:rsidR="00670BB5" w:rsidRDefault="00670BB5" w:rsidP="00670BB5">
      <w:pPr>
        <w:pStyle w:val="Odsekzoznamu"/>
        <w:numPr>
          <w:ilvl w:val="0"/>
          <w:numId w:val="3"/>
        </w:numPr>
      </w:pPr>
      <w:r>
        <w:t xml:space="preserve">boolean vypisovania čiastkových výpisov pre každú v poradí 1000. generáciu, predvolene nastavený na </w:t>
      </w:r>
      <w:proofErr w:type="spellStart"/>
      <w:r>
        <w:t>True</w:t>
      </w:r>
      <w:proofErr w:type="spellEnd"/>
    </w:p>
    <w:p w:rsidR="00670BB5" w:rsidRDefault="00670BB5" w:rsidP="00A453B9">
      <w:r>
        <w:t>Funkcia po svojom spustení vypíše, s akými nastaveniami bola spustená.</w:t>
      </w:r>
    </w:p>
    <w:p w:rsidR="00670BB5" w:rsidRDefault="00670BB5" w:rsidP="00670BB5">
      <w:pPr>
        <w:pStyle w:val="Nadpis2"/>
      </w:pPr>
      <w:bookmarkStart w:id="8" w:name="_Toc56974091"/>
      <w:r>
        <w:lastRenderedPageBreak/>
        <w:t>Tvorba populácie</w:t>
      </w:r>
      <w:bookmarkEnd w:id="8"/>
    </w:p>
    <w:p w:rsidR="00AF2386" w:rsidRDefault="00AF2386" w:rsidP="00AF2386">
      <w:r>
        <w:t xml:space="preserve">Z pôvodne zadaného zoznamu súradníc sa vytvorí inštancia triedy </w:t>
      </w:r>
      <w:r w:rsidRPr="00AF2386">
        <w:rPr>
          <w:rStyle w:val="KdChar"/>
        </w:rPr>
        <w:t>Graf</w:t>
      </w:r>
      <w:r>
        <w:t xml:space="preserve">. Vytváraním permutácií pôvodného grafu sa vytvorí prvá populácia o zadanom počte jedincov. Každému z týchto jedincov pri jeho vytváraní trieda </w:t>
      </w:r>
      <w:r w:rsidRPr="00AF2386">
        <w:rPr>
          <w:rStyle w:val="KdChar"/>
        </w:rPr>
        <w:t>Graf</w:t>
      </w:r>
      <w:r>
        <w:t xml:space="preserve"> vypočíta počet miest, dĺžku cesty a fitnes.</w:t>
      </w:r>
    </w:p>
    <w:p w:rsidR="006D6582" w:rsidRDefault="00AF2386" w:rsidP="006D6582">
      <w:r>
        <w:t>Takto vytvorená populácia vstupuje do evolučného cyklu ktorý prebehne zadaný počet generácií krát. V tomto cykle je vytvorené pole pravdepodobností, v ktorom sú uložené číselné hodnoty fitnes všetkých jedincov v populácií. Index do poľa pravdepodobností, na ktorom je uložený fitnes jedinca zodpovedá indexu  do poľa populácie, kde je uložený konkrétny jedinec.</w:t>
      </w:r>
      <w:r w:rsidR="006D6582">
        <w:t xml:space="preserve"> Takto vytvorené pole pravdepodobností vstupuje do funkcie na výber rodičov. Táto funkcia je jedným zo vstupných argumentov tohto algoritmu. Výbery rodičov budú samostatne popísané v nasledujúcej podkapitole. Funkcia na výber rodičov vráti dvojice rodičov. Dvojíc rodičov je polovičný počet oproti členom populácie, pretože každá dvojica rodičov splodí 2 potomkov. Z toho vyplýva, že v mojom programe musí byť počet členov populácie párne číslo.</w:t>
      </w:r>
    </w:p>
    <w:p w:rsidR="006D6582" w:rsidRDefault="006D6582" w:rsidP="006D6582">
      <w:r>
        <w:t xml:space="preserve">Tieto dvojice rodičov ďalej vstupujú do funkcie </w:t>
      </w:r>
      <w:proofErr w:type="spellStart"/>
      <w:r w:rsidRPr="006D6582">
        <w:rPr>
          <w:rStyle w:val="KdChar"/>
        </w:rPr>
        <w:t>porod</w:t>
      </w:r>
      <w:proofErr w:type="spellEnd"/>
      <w:r>
        <w:t>, ktorá vytvorí deti týchto zadaných dvojíc rodičov. Tvorba detí rodičov bude popísaná v samostatnej podkapitole. Počet detí vrátený touto funkciou je zhodný s počtom členov pôvodnej populácie.</w:t>
      </w:r>
    </w:p>
    <w:p w:rsidR="006D6582" w:rsidRDefault="006D6582" w:rsidP="006D6582">
      <w:r>
        <w:t xml:space="preserve">V prípade, že je zvolená možnosť na použitie metódy „Nová Krv“, 2 náhodné deti </w:t>
      </w:r>
      <w:r w:rsidR="0093326F">
        <w:t xml:space="preserve">z novej populácie </w:t>
      </w:r>
      <w:r>
        <w:t>budú zabité a nahradené 2 novými</w:t>
      </w:r>
      <w:r w:rsidR="0093326F">
        <w:t xml:space="preserve"> jedincami,</w:t>
      </w:r>
      <w:r>
        <w:t xml:space="preserve"> permutáciami pôvodného grafu.</w:t>
      </w:r>
    </w:p>
    <w:p w:rsidR="006D6582" w:rsidRDefault="006D6582" w:rsidP="006D6582">
      <w:r>
        <w:t>V prípade zvolenia možnosti „Ponechanie najlepšieho jedinca“ bude najhoršie dieťa v novej populácií nahradené najlepším z rodičov.</w:t>
      </w:r>
    </w:p>
    <w:p w:rsidR="0093326F" w:rsidRPr="006D6582" w:rsidRDefault="0093326F" w:rsidP="006D6582">
      <w:r>
        <w:t>Populácia rodičov je na konci cyklu nahradená populáciou detí a cyklus evolúcie sa vracia na začiatok, kedy sa opäť vyberajú rodičia, tvoria deti nahrádza populácia rodičov populáciou detí. Cyklus prebehne zadaný počet generácií krát.</w:t>
      </w:r>
    </w:p>
    <w:p w:rsidR="00670BB5" w:rsidRPr="00670BB5" w:rsidRDefault="00670BB5" w:rsidP="00670BB5"/>
    <w:p w:rsidR="00670BB5" w:rsidRDefault="00670BB5" w:rsidP="00670BB5">
      <w:pPr>
        <w:pStyle w:val="Nadpis2"/>
      </w:pPr>
      <w:r>
        <w:t xml:space="preserve"> </w:t>
      </w:r>
      <w:bookmarkStart w:id="9" w:name="_Toc56974092"/>
      <w:r>
        <w:t xml:space="preserve">Výber </w:t>
      </w:r>
      <w:r w:rsidRPr="00670BB5">
        <w:t>rodičov</w:t>
      </w:r>
      <w:bookmarkEnd w:id="9"/>
    </w:p>
    <w:p w:rsidR="00670BB5" w:rsidRDefault="0093326F" w:rsidP="00670BB5">
      <w:r>
        <w:t>Do funkcie evolučného algoritmu vstupuje ako argument funkcia pre výber rodičov. Implementoval som 2 rôzne metódy na výber rodičov.</w:t>
      </w:r>
    </w:p>
    <w:p w:rsidR="0093326F" w:rsidRPr="00670BB5" w:rsidRDefault="0093326F" w:rsidP="00670BB5"/>
    <w:p w:rsidR="00670BB5" w:rsidRDefault="00670BB5" w:rsidP="00670BB5">
      <w:pPr>
        <w:pStyle w:val="Nadpis3"/>
      </w:pPr>
      <w:bookmarkStart w:id="10" w:name="_Toc56974093"/>
      <w:r>
        <w:t>Ruleta</w:t>
      </w:r>
      <w:bookmarkEnd w:id="10"/>
    </w:p>
    <w:p w:rsidR="00670BB5" w:rsidRDefault="0093326F" w:rsidP="00670BB5">
      <w:r>
        <w:t xml:space="preserve">Výber rodičov pomocou rulety je reprezentovaný funkciou </w:t>
      </w:r>
      <w:r w:rsidRPr="0093326F">
        <w:rPr>
          <w:rStyle w:val="KdChar"/>
        </w:rPr>
        <w:t>ruleta</w:t>
      </w:r>
      <w:r>
        <w:t xml:space="preserve">. Táto funkcia dostane ako vstupné argumenty počet členov populácie, indexy týchto členov a pravdepodobnosti jedincov </w:t>
      </w:r>
      <w:proofErr w:type="spellStart"/>
      <w:r>
        <w:t>namapované</w:t>
      </w:r>
      <w:proofErr w:type="spellEnd"/>
      <w:r>
        <w:t xml:space="preserve"> na tieto indexy.</w:t>
      </w:r>
    </w:p>
    <w:p w:rsidR="0093326F" w:rsidRDefault="0093326F" w:rsidP="00670BB5">
      <w:r>
        <w:t xml:space="preserve">Kvôli použitiu prevzatej funkcie váženého výberu z poľa z balíka </w:t>
      </w:r>
      <w:proofErr w:type="spellStart"/>
      <w:r w:rsidRPr="0093326F">
        <w:rPr>
          <w:rStyle w:val="KdChar"/>
        </w:rPr>
        <w:t>Numpy</w:t>
      </w:r>
      <w:proofErr w:type="spellEnd"/>
      <w:r>
        <w:t xml:space="preserve">, je nutné každý prvok poľa vydeliť celkovým súčtom všetkým prvkov tohto poľa. Tým sa dosiahne, že súčet všetkých prvkov poľa je cca 1. Až takto upravené pole pravdepodobností môže vstúpiť do funkcie </w:t>
      </w:r>
      <w:proofErr w:type="spellStart"/>
      <w:r w:rsidRPr="0093326F">
        <w:rPr>
          <w:rStyle w:val="KdChar"/>
        </w:rPr>
        <w:t>choice</w:t>
      </w:r>
      <w:proofErr w:type="spellEnd"/>
      <w:r>
        <w:t xml:space="preserve"> z balíka </w:t>
      </w:r>
      <w:proofErr w:type="spellStart"/>
      <w:r w:rsidRPr="0093326F">
        <w:rPr>
          <w:rStyle w:val="KdChar"/>
        </w:rPr>
        <w:t>Numpy</w:t>
      </w:r>
      <w:proofErr w:type="spellEnd"/>
      <w:r>
        <w:t xml:space="preserve">. </w:t>
      </w:r>
    </w:p>
    <w:p w:rsidR="0093326F" w:rsidRDefault="0093326F" w:rsidP="00670BB5">
      <w:r>
        <w:t xml:space="preserve">Funkcia </w:t>
      </w:r>
      <w:proofErr w:type="spellStart"/>
      <w:r>
        <w:t>choice</w:t>
      </w:r>
      <w:proofErr w:type="spellEnd"/>
      <w:r>
        <w:t xml:space="preserve"> vráti indexy 2 rodičov vybraných náhodne, avšak váženým výberom z celej populácie. Indexy rodičov sú zapísané do poľa rodičov. Takýto vážený výber sa udeje polovičný počet členov populácie krát. </w:t>
      </w:r>
      <w:r w:rsidR="00F26A8E">
        <w:t xml:space="preserve">Týmto sa dosiahne, že najlepší jedinci majú najväčšiu </w:t>
      </w:r>
      <w:r w:rsidR="00F26A8E">
        <w:lastRenderedPageBreak/>
        <w:t>šancu sa rozmnožiť a najhorší jedinci majú najmenšiu šancu sa rozmnožiť, ale stále môžu byť vybratí.</w:t>
      </w:r>
      <w:r w:rsidR="006126D1">
        <w:t xml:space="preserve"> To, že môžu byť vybratí aj slabší jedinci je dôležité, pretože aj slabší jedinci môžu niesť dôležitú genetickú informáciu.</w:t>
      </w:r>
    </w:p>
    <w:p w:rsidR="00F26A8E" w:rsidRDefault="00F26A8E" w:rsidP="00670BB5">
      <w:r>
        <w:t xml:space="preserve">Funkcia </w:t>
      </w:r>
      <w:r w:rsidRPr="00F26A8E">
        <w:rPr>
          <w:rStyle w:val="KdChar"/>
        </w:rPr>
        <w:t>ruleta</w:t>
      </w:r>
      <w:r>
        <w:t xml:space="preserve"> po váženom výbere všetkých dvojíc rodičov vráti pole obsahujúce indexy rodičov.</w:t>
      </w:r>
    </w:p>
    <w:p w:rsidR="0093326F" w:rsidRPr="00670BB5" w:rsidRDefault="0093326F" w:rsidP="00670BB5"/>
    <w:p w:rsidR="00670BB5" w:rsidRDefault="00670BB5" w:rsidP="00670BB5">
      <w:pPr>
        <w:pStyle w:val="Nadpis3"/>
      </w:pPr>
      <w:bookmarkStart w:id="11" w:name="_Toc56974094"/>
      <w:r>
        <w:t>Turnaj</w:t>
      </w:r>
      <w:bookmarkEnd w:id="11"/>
    </w:p>
    <w:p w:rsidR="006126D1" w:rsidRDefault="006126D1" w:rsidP="006126D1">
      <w:r>
        <w:t>Turnajový výber rodičov prebieha tak, že z pôvodnej populácie vyberiem náhodne 2 dvojice jedincov. Z každej takejto dvojice jedincov vyberiem jedinca s väčšou hodnotou fitnes. Týchto 2 lepších jedincov pridám do poľa ako dvojicu rodičov, ak sú navzájom odlišní.</w:t>
      </w:r>
    </w:p>
    <w:p w:rsidR="006126D1" w:rsidRPr="006126D1" w:rsidRDefault="006126D1" w:rsidP="006126D1">
      <w:r>
        <w:t xml:space="preserve">Turnajový výber zabezpečuje, že sa môžu za rodiča vybrať aj horší jedinci, nesúci dôležitú genetickú informáciu. Pri výbere viacerých jedincov vstupujúcich do turnaja by hrozilo, že vyberaní budú iba tí najlepší, čo by pripomínalo riešenie </w:t>
      </w:r>
      <w:proofErr w:type="spellStart"/>
      <w:r>
        <w:t>elitarizmom</w:t>
      </w:r>
      <w:proofErr w:type="spellEnd"/>
      <w:r>
        <w:t>. Preto som zvolil, že do turnaja vstupujú vždy len 2 jedinci.</w:t>
      </w:r>
    </w:p>
    <w:p w:rsidR="006126D1" w:rsidRPr="006126D1" w:rsidRDefault="006126D1" w:rsidP="006126D1">
      <w:r>
        <w:t xml:space="preserve">Funkcia </w:t>
      </w:r>
      <w:r w:rsidRPr="006126D1">
        <w:rPr>
          <w:rStyle w:val="KdChar"/>
        </w:rPr>
        <w:t>turnaj</w:t>
      </w:r>
      <w:r>
        <w:t xml:space="preserve"> má rovnaké argumenty aj návratovú hodnotu ako funkcia </w:t>
      </w:r>
      <w:r w:rsidRPr="006126D1">
        <w:rPr>
          <w:rStyle w:val="KdChar"/>
        </w:rPr>
        <w:t>ruleta</w:t>
      </w:r>
      <w:r>
        <w:t xml:space="preserve">. </w:t>
      </w:r>
    </w:p>
    <w:p w:rsidR="006D6582" w:rsidRDefault="006D6582" w:rsidP="006D6582"/>
    <w:p w:rsidR="006D6582" w:rsidRDefault="006D6582" w:rsidP="006D6582">
      <w:pPr>
        <w:pStyle w:val="Nadpis2"/>
      </w:pPr>
      <w:bookmarkStart w:id="12" w:name="_Toc56974095"/>
      <w:r>
        <w:t>Kríženie rodičov</w:t>
      </w:r>
      <w:bookmarkEnd w:id="12"/>
    </w:p>
    <w:p w:rsidR="00A453B9" w:rsidRDefault="00A453B9" w:rsidP="00A453B9">
      <w:r>
        <w:t xml:space="preserve">Po tom, ako je konkrétnou funkciou vytvorené pole rodičov, začína kríženie. Kríženie zabezpečuje funkcia </w:t>
      </w:r>
      <w:proofErr w:type="spellStart"/>
      <w:r w:rsidRPr="00A453B9">
        <w:rPr>
          <w:rStyle w:val="KdChar"/>
        </w:rPr>
        <w:t>porod</w:t>
      </w:r>
      <w:proofErr w:type="spellEnd"/>
      <w:r>
        <w:t>, ktorá vráti 2 deti jednej dvojici rodičov. Táto funkcia je volaná v cykle pre všetky dvojice rodičov. Tým sa zabezpečí konštantný počet členov populácie počas všetkých generácií.</w:t>
      </w:r>
    </w:p>
    <w:p w:rsidR="00A453B9" w:rsidRDefault="00A453B9" w:rsidP="00A453B9">
      <w:r>
        <w:t xml:space="preserve">Funkcia </w:t>
      </w:r>
      <w:proofErr w:type="spellStart"/>
      <w:r w:rsidRPr="00A453B9">
        <w:rPr>
          <w:rStyle w:val="KdChar"/>
        </w:rPr>
        <w:t>porod</w:t>
      </w:r>
      <w:proofErr w:type="spellEnd"/>
      <w:r>
        <w:t xml:space="preserve"> dostane ako argumenty 2 rodičov a pravdepodobnosť mutácie. Náhodne vyberie 2 rôzne čísla z rozsahu 0 až počet miest tak, že prvé číslo je menšie ako druhé. Tieto čísla predstavujú súvislý úsek génov, ktoré sa premiestnia do dieťaťa.</w:t>
      </w:r>
    </w:p>
    <w:p w:rsidR="00A453B9" w:rsidRDefault="00A453B9" w:rsidP="00A453B9">
      <w:r>
        <w:t xml:space="preserve">Následne je volaná funkcia </w:t>
      </w:r>
      <w:r w:rsidRPr="00D3147F">
        <w:rPr>
          <w:rStyle w:val="KdChar"/>
        </w:rPr>
        <w:t>mixuj</w:t>
      </w:r>
      <w:r>
        <w:t>, ktorá dostane v argumentoch počet miest, polia súradníc miest oboch rodičov a obe hranice. Následne z rodiča 1 vyberie úsek miest medzi hranicami. Z rodiča 2 vyberie všetky ostatné mestá v poradí, v akom sa nachádzajú v rodičovi 2. Tieto úseky súradníc spojí tak, že v dieťati sa nachádza súvislý úsek génov z rodiča 1 na tom istom mieste</w:t>
      </w:r>
      <w:r w:rsidR="00D3147F">
        <w:t xml:space="preserve"> ako v rodičovi 1</w:t>
      </w:r>
      <w:r>
        <w:t xml:space="preserve"> a pred ním a za ním sa nachádzajú zvyšné gény z rodiča 2.</w:t>
      </w:r>
      <w:r w:rsidR="00D3147F">
        <w:t xml:space="preserve"> Funkcia vracia pole súradníc dieťaťa. Táto funkcia sa spúšťa pre každú dvojicu rodičov dvakrát, tak, že druhýkrát sa vymení poradie rodičov.</w:t>
      </w:r>
    </w:p>
    <w:p w:rsidR="00D3147F" w:rsidRDefault="00D3147F" w:rsidP="00A453B9">
      <w:r>
        <w:t xml:space="preserve">Po dvojnásobnom spustení funkcie mixuj s rozdielnym poradím rodičov sa vytvorili 2 polia súradníc pre 2 deti. Tieto deti – noví jedinci sú vytvorené ako inštancie triedy </w:t>
      </w:r>
      <w:r w:rsidRPr="00D3147F">
        <w:rPr>
          <w:rStyle w:val="KdChar"/>
        </w:rPr>
        <w:t>Graf</w:t>
      </w:r>
      <w:r>
        <w:t xml:space="preserve">. Nad každým dieťaťom je potom zavolaná metóda triedy </w:t>
      </w:r>
      <w:r w:rsidRPr="00D3147F">
        <w:rPr>
          <w:rStyle w:val="KdChar"/>
        </w:rPr>
        <w:t>Graf</w:t>
      </w:r>
      <w:r>
        <w:t xml:space="preserve"> – </w:t>
      </w:r>
      <w:proofErr w:type="spellStart"/>
      <w:r w:rsidRPr="00D3147F">
        <w:rPr>
          <w:rStyle w:val="KdChar"/>
        </w:rPr>
        <w:t>mutacia</w:t>
      </w:r>
      <w:proofErr w:type="spellEnd"/>
      <w:r>
        <w:t>. Táto metóda so zadanou pravdepodobnosťou vykoná vyššie opísanú mutáciu na nových jedincoch.</w:t>
      </w:r>
    </w:p>
    <w:p w:rsidR="00D3147F" w:rsidRDefault="00D3147F" w:rsidP="00A453B9">
      <w:r>
        <w:t xml:space="preserve">Funkcia </w:t>
      </w:r>
      <w:proofErr w:type="spellStart"/>
      <w:r w:rsidRPr="00A453B9">
        <w:rPr>
          <w:rStyle w:val="KdChar"/>
        </w:rPr>
        <w:t>porod</w:t>
      </w:r>
      <w:proofErr w:type="spellEnd"/>
      <w:r>
        <w:t xml:space="preserve"> vracia pole týchto 2 nových jedincov.</w:t>
      </w:r>
    </w:p>
    <w:p w:rsidR="00A453B9" w:rsidRPr="00A453B9" w:rsidRDefault="00A453B9" w:rsidP="00A453B9">
      <w:pPr>
        <w:ind w:firstLine="0"/>
      </w:pPr>
    </w:p>
    <w:p w:rsidR="00670BB5" w:rsidRPr="00670BB5" w:rsidRDefault="00670BB5" w:rsidP="00670BB5"/>
    <w:p w:rsidR="00540483" w:rsidRPr="00540483" w:rsidRDefault="00670BB5" w:rsidP="00540483">
      <w:pPr>
        <w:pStyle w:val="Nadpis2"/>
      </w:pPr>
      <w:bookmarkStart w:id="13" w:name="_Toc56974096"/>
      <w:r>
        <w:lastRenderedPageBreak/>
        <w:t>Návratové hodnoty</w:t>
      </w:r>
      <w:bookmarkEnd w:id="13"/>
    </w:p>
    <w:p w:rsidR="00AC6FDA" w:rsidRDefault="00AC6FDA" w:rsidP="003C6925">
      <w:r>
        <w:t xml:space="preserve">Funkcia </w:t>
      </w:r>
      <w:proofErr w:type="spellStart"/>
      <w:r w:rsidRPr="00574C42">
        <w:rPr>
          <w:rStyle w:val="KdChar"/>
        </w:rPr>
        <w:t>geneticky_algoritmus</w:t>
      </w:r>
      <w:proofErr w:type="spellEnd"/>
      <w:r>
        <w:t xml:space="preserve"> počas evolučného cyklu počíta a zapisuje do poľa priemerný fitnes každej generácie a fitnes najlepšieho jedinca v každej generácií. Po dokončení evolučného cyklu funkcia vypíše najlepšieho jedinca, jeho cestu, dĺžku cesty a jeho fitnes. V prípade, ak bola zvolená možnosť, že najlepší jedinec nepostupuje automaticky do ďalšej generácie, bude vypísaný aj najlepší jedinec z poslednej generácie, pretože ten je v skutočnosti výstupom takto nastaveného programu.</w:t>
      </w:r>
    </w:p>
    <w:p w:rsidR="00D96E2D" w:rsidRDefault="00AC6FDA" w:rsidP="00AC6FDA">
      <w:r>
        <w:t xml:space="preserve">Funkcia vracia pole priemerných hodnôt fitnes generácie, pole maximálnych hodnôt fitnes generácie a samotného najlepšieho jedinca. Z týchto hodnôt sa dá pomocou funkcie </w:t>
      </w:r>
      <w:proofErr w:type="spellStart"/>
      <w:r w:rsidRPr="00AC6FDA">
        <w:rPr>
          <w:rStyle w:val="KdChar"/>
        </w:rPr>
        <w:t>generuj_excel</w:t>
      </w:r>
      <w:proofErr w:type="spellEnd"/>
      <w:r>
        <w:t xml:space="preserve"> vytvoriť tabuľka. </w:t>
      </w:r>
    </w:p>
    <w:p w:rsidR="00D96E2D" w:rsidRDefault="00D96E2D" w:rsidP="00AC6FDA">
      <w:pPr>
        <w:ind w:firstLine="0"/>
      </w:pPr>
    </w:p>
    <w:p w:rsidR="003C6925" w:rsidRDefault="003C6925" w:rsidP="003C6925">
      <w:pPr>
        <w:pStyle w:val="Nadpis1"/>
        <w:numPr>
          <w:ilvl w:val="0"/>
          <w:numId w:val="2"/>
        </w:numPr>
      </w:pPr>
      <w:bookmarkStart w:id="14" w:name="_Toc56974097"/>
      <w:r>
        <w:t>Testovanie</w:t>
      </w:r>
      <w:bookmarkEnd w:id="14"/>
    </w:p>
    <w:p w:rsidR="00AF2386" w:rsidRDefault="00AF2386" w:rsidP="00AF2386"/>
    <w:p w:rsidR="00AC6FDA" w:rsidRDefault="00036CBA" w:rsidP="00AF2386">
      <w:r>
        <w:t xml:space="preserve">Pre potreby testovania som si zvoli okrem zadaného testovacieho scenáru aj 3 vlastné. Funkcia </w:t>
      </w:r>
      <w:proofErr w:type="spellStart"/>
      <w:r w:rsidRPr="00036CBA">
        <w:rPr>
          <w:rStyle w:val="KdChar"/>
        </w:rPr>
        <w:t>riadic</w:t>
      </w:r>
      <w:proofErr w:type="spellEnd"/>
      <w:r>
        <w:t xml:space="preserve"> manažuje ovládanie programu a dáva používateľovi na výber z možností spustenia testov a zadania vlastných parametrov. V tejto časti rozoberiem celkovo 4 testovacie scenáre. Keďže som zistil, že nastavenie 40 jedincov v populácií, 10000 generácií, pravdepodobnosť mutácií 0,1 a ponechávanie najlepšieho jedinca spolu s aktívnou Novou Krvou dosahuje najlepšie výsledky, tieto nastavenia v testovacích scenároch nemením a jediné čo mením, je </w:t>
      </w:r>
      <w:proofErr w:type="spellStart"/>
      <w:r>
        <w:t>seed</w:t>
      </w:r>
      <w:proofErr w:type="spellEnd"/>
      <w:r>
        <w:t xml:space="preserve"> pre </w:t>
      </w:r>
      <w:proofErr w:type="spellStart"/>
      <w:r>
        <w:t>random</w:t>
      </w:r>
      <w:proofErr w:type="spellEnd"/>
      <w:r>
        <w:t xml:space="preserve"> a spôsob výberu rodičov.</w:t>
      </w:r>
    </w:p>
    <w:p w:rsidR="00036CBA" w:rsidRDefault="00994737" w:rsidP="00AF2386">
      <w:r>
        <w:t xml:space="preserve">Testovacie výstupy sú výsledkom funkcie </w:t>
      </w:r>
      <w:proofErr w:type="spellStart"/>
      <w:r w:rsidRPr="00994737">
        <w:rPr>
          <w:rStyle w:val="KdChar"/>
        </w:rPr>
        <w:t>automaticky_testovac</w:t>
      </w:r>
      <w:proofErr w:type="spellEnd"/>
      <w:r>
        <w:t xml:space="preserve">, ktorá vytvorila </w:t>
      </w:r>
      <w:proofErr w:type="spellStart"/>
      <w:r>
        <w:t>excel</w:t>
      </w:r>
      <w:proofErr w:type="spellEnd"/>
      <w:r>
        <w:t xml:space="preserve"> súbory pre všetky testovacie scenáre a zachytila výstup z konzoly do textového súboru. Všetky súbory sú označené kódom a obsahujú príslušné hodnoty a grafy.</w:t>
      </w:r>
    </w:p>
    <w:p w:rsidR="00994737" w:rsidRDefault="00994737" w:rsidP="00AF2386"/>
    <w:p w:rsidR="00036CBA" w:rsidRDefault="00036CBA" w:rsidP="00036CBA">
      <w:pPr>
        <w:pStyle w:val="Nadpis3"/>
      </w:pPr>
      <w:bookmarkStart w:id="15" w:name="_Toc56974098"/>
      <w:r>
        <w:t>Testovací scenár zo zadania</w:t>
      </w:r>
      <w:bookmarkEnd w:id="15"/>
    </w:p>
    <w:p w:rsidR="00036CBA" w:rsidRDefault="00036CBA" w:rsidP="00994737">
      <w:r>
        <w:t xml:space="preserve">Tento testovací scenár obsahuje počiatočnú postupnosť súradníc zo zadania. Viacerými testami som zistil, že najlepší možný dosiahnutý výsledok dĺžky cesty je </w:t>
      </w:r>
      <w:r w:rsidRPr="00036CBA">
        <w:t>895</w:t>
      </w:r>
      <w:r>
        <w:t>,</w:t>
      </w:r>
      <w:r w:rsidRPr="00036CBA">
        <w:t>7</w:t>
      </w:r>
      <w:r>
        <w:t xml:space="preserve">. </w:t>
      </w:r>
    </w:p>
    <w:p w:rsidR="00601442" w:rsidRDefault="00994737" w:rsidP="00994737">
      <w:r>
        <w:rPr>
          <w:noProof/>
        </w:rPr>
        <w:drawing>
          <wp:inline distT="0" distB="0" distL="0" distR="0" wp14:anchorId="56ECF9A1">
            <wp:extent cx="4476750" cy="269049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690495"/>
                    </a:xfrm>
                    <a:prstGeom prst="rect">
                      <a:avLst/>
                    </a:prstGeom>
                    <a:noFill/>
                  </pic:spPr>
                </pic:pic>
              </a:graphicData>
            </a:graphic>
          </wp:inline>
        </w:drawing>
      </w:r>
    </w:p>
    <w:p w:rsidR="00601442" w:rsidRDefault="00601442" w:rsidP="00036CBA">
      <w:r>
        <w:lastRenderedPageBreak/>
        <w:t>Použitie rulety prinieslo postupné zlepšovanie riešenia s narastajúcim počtom generácií. Program sa dokázal efektívne dostať z lokálnych optím.</w:t>
      </w:r>
      <w:r w:rsidR="00FE6A16">
        <w:t xml:space="preserve"> Z krivky priemerného fitnes generácie je vidno, že v generácií sa nachádzajú lepší, aj horší jedinci.</w:t>
      </w:r>
    </w:p>
    <w:p w:rsidR="00601442" w:rsidRDefault="00601442" w:rsidP="00036CBA">
      <w:r>
        <w:t>Výstup programu je:</w:t>
      </w:r>
    </w:p>
    <w:p w:rsidR="00601442" w:rsidRDefault="00601442" w:rsidP="00601442">
      <w:pPr>
        <w:pStyle w:val="Kd"/>
        <w:ind w:firstLine="0"/>
      </w:pPr>
      <w:r>
        <w:t xml:space="preserve">S </w:t>
      </w:r>
      <w:proofErr w:type="spellStart"/>
      <w:r>
        <w:t>dlzkou</w:t>
      </w:r>
      <w:proofErr w:type="spellEnd"/>
      <w:r>
        <w:t xml:space="preserve"> cesty 895.706325022881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601442" w:rsidRDefault="00601442" w:rsidP="00601442">
      <w:pPr>
        <w:pStyle w:val="Kd"/>
        <w:ind w:firstLine="0"/>
      </w:pPr>
      <w:r>
        <w:t>[200, 160] [180, 100] [180, 60] [200, 40] [160, 20] [100, 80] [100, 40] [60, 20] [20, 20] [20, 40] [60, 80] [40, 120] [20, 160] [60, 200] [100, 180] [80, 160] [120, 120] [140, 140] [180, 200] [140, 180]</w:t>
      </w:r>
    </w:p>
    <w:p w:rsidR="00601442" w:rsidRDefault="00601442" w:rsidP="00601442">
      <w:pPr>
        <w:pStyle w:val="Kd"/>
        <w:ind w:firstLine="0"/>
      </w:pPr>
      <w:r>
        <w:t>Jeho fitnes je 0.001116437354592148</w:t>
      </w:r>
    </w:p>
    <w:p w:rsidR="00601442" w:rsidRPr="00601442" w:rsidRDefault="00601442" w:rsidP="00601442"/>
    <w:p w:rsidR="00036CBA" w:rsidRDefault="00036CBA" w:rsidP="00FE6A16">
      <w:r>
        <w:rPr>
          <w:noProof/>
        </w:rPr>
        <w:drawing>
          <wp:inline distT="0" distB="0" distL="0" distR="0" wp14:anchorId="21561AE8">
            <wp:extent cx="4584700" cy="4389755"/>
            <wp:effectExtent l="0" t="0" r="635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4389755"/>
                    </a:xfrm>
                    <a:prstGeom prst="rect">
                      <a:avLst/>
                    </a:prstGeom>
                    <a:noFill/>
                  </pic:spPr>
                </pic:pic>
              </a:graphicData>
            </a:graphic>
          </wp:inline>
        </w:drawing>
      </w:r>
    </w:p>
    <w:p w:rsidR="00601442" w:rsidRDefault="00601442" w:rsidP="00036CBA">
      <w:r>
        <w:t>Riešenie turnajom na dlhú dobu uviazlo v lokálnom optime a v porovnaní s ruletou našlo horšie riešenie. Jediný posun k lepšiemu nastal skokovo až zhruba v 8000. generácií a pravdepodobne bol spôsobený mutáciou.</w:t>
      </w:r>
      <w:r w:rsidR="00FE6A16">
        <w:t xml:space="preserve"> Z krivky priemerného fitnes generácie je jasné, že generácia obsahovala len jedincov s veľmi podobnými hodnotami fitnes.</w:t>
      </w:r>
    </w:p>
    <w:p w:rsidR="00601442" w:rsidRDefault="00601442" w:rsidP="00036CBA">
      <w:r>
        <w:t>Výstup programu je:</w:t>
      </w:r>
    </w:p>
    <w:p w:rsidR="00601442" w:rsidRDefault="00601442" w:rsidP="00601442">
      <w:pPr>
        <w:pStyle w:val="Kd"/>
        <w:ind w:firstLine="0"/>
      </w:pPr>
      <w:r>
        <w:t xml:space="preserve">S </w:t>
      </w:r>
      <w:proofErr w:type="spellStart"/>
      <w:r>
        <w:t>dlzkou</w:t>
      </w:r>
      <w:proofErr w:type="spellEnd"/>
      <w:r>
        <w:t xml:space="preserve"> cesty 1109.527054478831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601442" w:rsidRDefault="00601442" w:rsidP="00601442">
      <w:pPr>
        <w:pStyle w:val="Kd"/>
        <w:ind w:firstLine="0"/>
      </w:pPr>
      <w:r>
        <w:lastRenderedPageBreak/>
        <w:t>[200, 160] [180, 100] [140, 180] [80, 160] [100, 80] [100, 40] [180, 60] [200, 40] [160, 20] [60, 20] [20, 20] [20, 40] [60, 80] [40, 120] [20, 160] [60, 200] [100, 180] [120, 120] [140, 140] [180, 200]</w:t>
      </w:r>
    </w:p>
    <w:p w:rsidR="00601442" w:rsidRDefault="00601442" w:rsidP="00601442">
      <w:pPr>
        <w:pStyle w:val="Kd"/>
        <w:ind w:firstLine="0"/>
      </w:pPr>
      <w:r>
        <w:t>Jeho fitnes je 0.0009012849177163344</w:t>
      </w:r>
    </w:p>
    <w:p w:rsidR="00036CBA" w:rsidRPr="00036CBA" w:rsidRDefault="00036CBA" w:rsidP="00601442">
      <w:pPr>
        <w:ind w:firstLine="0"/>
      </w:pPr>
    </w:p>
    <w:p w:rsidR="00036CBA" w:rsidRDefault="00036CBA" w:rsidP="00036CBA">
      <w:pPr>
        <w:pStyle w:val="Nadpis3"/>
      </w:pPr>
      <w:bookmarkStart w:id="16" w:name="_Toc56974099"/>
      <w:r>
        <w:t>Testovací scenár A</w:t>
      </w:r>
      <w:bookmarkEnd w:id="16"/>
    </w:p>
    <w:p w:rsidR="00036CBA" w:rsidRDefault="00FE6A16" w:rsidP="00036CBA">
      <w:r>
        <w:t>Testovací scenár A obsahuje náhodnú sadu súradníc.</w:t>
      </w:r>
    </w:p>
    <w:p w:rsidR="00FE6A16" w:rsidRDefault="00FE6A16" w:rsidP="00036CBA"/>
    <w:p w:rsidR="00036CBA" w:rsidRDefault="00FE6A16" w:rsidP="00036CBA">
      <w:r>
        <w:rPr>
          <w:noProof/>
        </w:rPr>
        <w:drawing>
          <wp:inline distT="0" distB="0" distL="0" distR="0" wp14:anchorId="736372FB">
            <wp:extent cx="4584700" cy="2755900"/>
            <wp:effectExtent l="0" t="0" r="6350" b="635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E6A16" w:rsidRDefault="00FE6A16" w:rsidP="00FE6A16">
      <w:r>
        <w:t>Použitie rulety prinieslo postupné zlepšovanie riešenia s narastajúcim počtom generácií. Program sa dokázal efektívne dostať z lokálnych optím. Z krivky priemerného fitnes generácie je vidno, že v generácií sa nachádzajú lepší, aj horší jedinci.</w:t>
      </w:r>
    </w:p>
    <w:p w:rsidR="00FE6A16" w:rsidRDefault="00FE6A16" w:rsidP="00FE6A16">
      <w:r>
        <w:t>Výstup programu je:</w:t>
      </w:r>
    </w:p>
    <w:p w:rsidR="00FE6A16" w:rsidRDefault="00FE6A16" w:rsidP="00FE6A16">
      <w:pPr>
        <w:pStyle w:val="Kd"/>
        <w:ind w:firstLine="0"/>
      </w:pPr>
      <w:r>
        <w:t xml:space="preserve">S </w:t>
      </w:r>
      <w:proofErr w:type="spellStart"/>
      <w:r>
        <w:t>dlzkou</w:t>
      </w:r>
      <w:proofErr w:type="spellEnd"/>
      <w:r>
        <w:t xml:space="preserve"> cesty 1046.6791010240556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FE6A16" w:rsidRDefault="00FE6A16" w:rsidP="00FE6A16">
      <w:pPr>
        <w:pStyle w:val="Kd"/>
        <w:ind w:firstLine="0"/>
      </w:pPr>
      <w:r>
        <w:t xml:space="preserve">[114, 192] [138, 185] [166, 187] [178, 187] [192, 168] [125, 132] [91, 152] [92, 176] [70, 171] [19, 153] [1, 131] [24, 109] [72, 114] [89, 107] [71, 82] [91, 81] [117, 90] [125, 79] [129, 74] [136, 68] [145, 67] [155, 70] [160, 78] [183, 79] [181, 71] [160, 45] [183, 13] [142, 7] [96, 23] [27, 44] [17, 43] [18, 48] [37, 81] [27, 133] [34, 140] [76, 161] </w:t>
      </w:r>
    </w:p>
    <w:p w:rsidR="00FE6A16" w:rsidRDefault="00FE6A16" w:rsidP="00FE6A16">
      <w:pPr>
        <w:pStyle w:val="Kd"/>
        <w:ind w:firstLine="0"/>
      </w:pPr>
      <w:r>
        <w:t>Jeho fitnes je 0.0009554026625941174</w:t>
      </w:r>
    </w:p>
    <w:p w:rsidR="00FE6A16" w:rsidRDefault="00FE6A16" w:rsidP="00036CBA">
      <w:r>
        <w:rPr>
          <w:noProof/>
        </w:rPr>
        <w:lastRenderedPageBreak/>
        <w:drawing>
          <wp:inline distT="0" distB="0" distL="0" distR="0" wp14:anchorId="5F1C36BC">
            <wp:extent cx="4584586" cy="4413885"/>
            <wp:effectExtent l="0" t="0" r="6985" b="571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84586" cy="4413885"/>
                    </a:xfrm>
                    <a:prstGeom prst="rect">
                      <a:avLst/>
                    </a:prstGeom>
                    <a:noFill/>
                  </pic:spPr>
                </pic:pic>
              </a:graphicData>
            </a:graphic>
          </wp:inline>
        </w:drawing>
      </w:r>
    </w:p>
    <w:p w:rsidR="00FE6A16" w:rsidRDefault="00FE6A16" w:rsidP="00FE6A16">
      <w:r>
        <w:t>Riešenie turnajom na dlhú dobu uviazlo v lokálnom optime a v porovnaní s ruletou našlo podstatne horšie riešenie. Drobný posun k lepšiemu nastal až tesne pred ukončením testu a pravdepodobne bol spôsobený mutáciou.</w:t>
      </w:r>
      <w:r w:rsidR="00EA5C6E">
        <w:t xml:space="preserve"> Z krivky priemerného fitnes generácie je jasné, že generácia obsahovala len jedincov s veľmi podobnými hodnotami fitnes.</w:t>
      </w:r>
    </w:p>
    <w:p w:rsidR="00FE6A16" w:rsidRDefault="00FE6A16" w:rsidP="00FE6A16">
      <w:r>
        <w:t>Výstup programu je:</w:t>
      </w:r>
    </w:p>
    <w:p w:rsidR="00FE6A16" w:rsidRDefault="00FE6A16" w:rsidP="00FE6A16">
      <w:pPr>
        <w:pStyle w:val="Kd"/>
        <w:ind w:firstLine="0"/>
      </w:pPr>
      <w:r>
        <w:t xml:space="preserve">S </w:t>
      </w:r>
      <w:proofErr w:type="spellStart"/>
      <w:r>
        <w:t>dlzkou</w:t>
      </w:r>
      <w:proofErr w:type="spellEnd"/>
      <w:r>
        <w:t xml:space="preserve"> cesty 1497.440883470884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FE6A16" w:rsidRDefault="00FE6A16" w:rsidP="00FE6A16">
      <w:pPr>
        <w:pStyle w:val="Kd"/>
      </w:pPr>
      <w:r>
        <w:t xml:space="preserve">[125, 132] [192, 168] [178, 187] [166, 187] [183, 79] [181, 71] [160, 78] [155, 70] [160, 45] [136, 68] [89, 107] [96, 23] [27, 44] [17, 43] [18, 48] [37, 81] [24, 109] [71, 82] [138, 185] [114, 192] [91, 152] [91, 81] [125, 79] [142, 7] [183, 13] [145, 67] [129, 74] [117, 90] [72, 114] [34, 140] [27, 133] [1, 131] [19, 153] [70, 171] [76, 161] [92, 176] </w:t>
      </w:r>
    </w:p>
    <w:p w:rsidR="00FE6A16" w:rsidRDefault="00FE6A16" w:rsidP="00FE6A16">
      <w:pPr>
        <w:pStyle w:val="Kd"/>
        <w:ind w:firstLine="0"/>
      </w:pPr>
      <w:r>
        <w:t>Jeho fitnes je 0.0006678059955743447</w:t>
      </w:r>
    </w:p>
    <w:p w:rsidR="00FE6A16" w:rsidRPr="00FE6A16" w:rsidRDefault="00FE6A16" w:rsidP="00FE6A16"/>
    <w:p w:rsidR="00036CBA" w:rsidRDefault="00036CBA" w:rsidP="00036CBA">
      <w:pPr>
        <w:pStyle w:val="Nadpis3"/>
      </w:pPr>
      <w:bookmarkStart w:id="17" w:name="_Toc56974100"/>
      <w:r>
        <w:t>Testovací scenár B</w:t>
      </w:r>
      <w:bookmarkEnd w:id="17"/>
    </w:p>
    <w:p w:rsidR="00EA5C6E" w:rsidRDefault="00EA5C6E" w:rsidP="00EA5C6E">
      <w:r>
        <w:t>Testovací scenár B obsahuje náhodnú sadu súradníc.</w:t>
      </w:r>
    </w:p>
    <w:p w:rsidR="00EA5C6E" w:rsidRDefault="00EA5C6E" w:rsidP="00EA5C6E"/>
    <w:p w:rsidR="00EA5C6E" w:rsidRDefault="00EA5C6E" w:rsidP="00EA5C6E">
      <w:r>
        <w:rPr>
          <w:noProof/>
        </w:rPr>
        <w:lastRenderedPageBreak/>
        <w:drawing>
          <wp:inline distT="0" distB="0" distL="0" distR="0" wp14:anchorId="15AE9F41">
            <wp:extent cx="4584700" cy="2755900"/>
            <wp:effectExtent l="0" t="0" r="6350" b="635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A5C6E" w:rsidRDefault="00EA5C6E" w:rsidP="00EA5C6E">
      <w:r>
        <w:t>Použitie rulety prinieslo pomerne rýchle nájdenie optima. Z krivky priemerného fitnes generácie je vidno, že v generácií sa nachádzajú lepší, aj horší jedinci, no ďalšie zlepšenie maximálneho fitnes to neprinieslo.</w:t>
      </w:r>
    </w:p>
    <w:p w:rsidR="00EA5C6E" w:rsidRDefault="00EA5C6E" w:rsidP="00EA5C6E">
      <w:r>
        <w:t>Výstup programu je:</w:t>
      </w:r>
    </w:p>
    <w:p w:rsidR="00EA5C6E" w:rsidRDefault="00EA5C6E" w:rsidP="00EA5C6E">
      <w:pPr>
        <w:pStyle w:val="Kd"/>
        <w:ind w:firstLine="0"/>
      </w:pPr>
      <w:r>
        <w:t xml:space="preserve">S </w:t>
      </w:r>
      <w:proofErr w:type="spellStart"/>
      <w:r>
        <w:t>dlzkou</w:t>
      </w:r>
      <w:proofErr w:type="spellEnd"/>
      <w:r>
        <w:t xml:space="preserve"> cesty 922.3814307818993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EA5C6E" w:rsidRDefault="00EA5C6E" w:rsidP="00EA5C6E">
      <w:pPr>
        <w:pStyle w:val="Kd"/>
        <w:ind w:firstLine="0"/>
      </w:pPr>
      <w:r>
        <w:t xml:space="preserve">[129, 151] [140, 168] [193, 176] [197, 180] [178, 187] [130, 192] [96, 181] [73, 160] [35, 185] [21, 169] [22, 154] [5, 140] [59, 107] [168, 68] [200, 20] [99, 19] [79, 47] [62, 17] [59, 39] [35, 55] [27, 62] </w:t>
      </w:r>
    </w:p>
    <w:p w:rsidR="00036CBA" w:rsidRDefault="00EA5C6E" w:rsidP="00EA5C6E">
      <w:pPr>
        <w:pStyle w:val="Kd"/>
        <w:ind w:firstLine="0"/>
      </w:pPr>
      <w:r>
        <w:t>Jeho fitnes je 0.0010841501862763041</w:t>
      </w:r>
    </w:p>
    <w:p w:rsidR="00036CBA" w:rsidRDefault="00EA5C6E" w:rsidP="00036CBA">
      <w:r>
        <w:rPr>
          <w:noProof/>
        </w:rPr>
        <w:drawing>
          <wp:inline distT="0" distB="0" distL="0" distR="0" wp14:anchorId="1EFC385E" wp14:editId="4D0B22AC">
            <wp:extent cx="4837480" cy="3590925"/>
            <wp:effectExtent l="0" t="0" r="127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93" cy="3604816"/>
                    </a:xfrm>
                    <a:prstGeom prst="rect">
                      <a:avLst/>
                    </a:prstGeom>
                    <a:noFill/>
                  </pic:spPr>
                </pic:pic>
              </a:graphicData>
            </a:graphic>
          </wp:inline>
        </w:drawing>
      </w:r>
    </w:p>
    <w:p w:rsidR="00EA5C6E" w:rsidRDefault="00EA5C6E" w:rsidP="00EA5C6E">
      <w:r>
        <w:lastRenderedPageBreak/>
        <w:t xml:space="preserve">Riešenie turnajom takmer okamžite uviazlo v lokálnom optime a nezmenili to ani mutácie. </w:t>
      </w:r>
      <w:r w:rsidR="00391D0A">
        <w:t xml:space="preserve">Rozdiel, medzi riešeniami ale nie je taký výrazný. </w:t>
      </w:r>
      <w:r>
        <w:t>Z krivky priemerného fitnes generácie je jasné, že generácia obsahovala len jedincov s veľmi podobnými hodnotami fitnes.</w:t>
      </w:r>
    </w:p>
    <w:p w:rsidR="00EA5C6E" w:rsidRDefault="00EA5C6E" w:rsidP="00EA5C6E">
      <w:r>
        <w:t>Výstup programu je:</w:t>
      </w:r>
    </w:p>
    <w:p w:rsidR="00EA5C6E" w:rsidRDefault="00EA5C6E" w:rsidP="00EA5C6E">
      <w:pPr>
        <w:pStyle w:val="Kd"/>
        <w:ind w:firstLine="0"/>
      </w:pPr>
      <w:r>
        <w:t xml:space="preserve">S </w:t>
      </w:r>
      <w:proofErr w:type="spellStart"/>
      <w:r>
        <w:t>dlzkou</w:t>
      </w:r>
      <w:proofErr w:type="spellEnd"/>
      <w:r>
        <w:t xml:space="preserve"> cesty 1170.7134080200497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EA5C6E" w:rsidRDefault="00EA5C6E" w:rsidP="00EA5C6E">
      <w:pPr>
        <w:pStyle w:val="Kd"/>
        <w:ind w:firstLine="0"/>
      </w:pPr>
      <w:r>
        <w:t xml:space="preserve">[21, 169] [35, 185] [27, 62] [59, 107] [129, 151] [140, 168] [168, 68] [200, 20] [99, 19] [79, 47] [62, 17] [59, 39] [35, 55] [73, 160] [96, 181] [178, 187] [197, 180] [193, 176] [130, 192] [22, 154] [5, 140] </w:t>
      </w:r>
    </w:p>
    <w:p w:rsidR="00EA5C6E" w:rsidRDefault="00EA5C6E" w:rsidP="00EA5C6E">
      <w:pPr>
        <w:pStyle w:val="Kd"/>
        <w:ind w:firstLine="0"/>
      </w:pPr>
      <w:r>
        <w:t>Jeho fitnes je 0.0008541800180551737</w:t>
      </w:r>
    </w:p>
    <w:p w:rsidR="00EA5C6E" w:rsidRPr="00EA5C6E" w:rsidRDefault="00EA5C6E" w:rsidP="00EA5C6E"/>
    <w:p w:rsidR="00036CBA" w:rsidRPr="00036CBA" w:rsidRDefault="00036CBA" w:rsidP="00036CBA">
      <w:pPr>
        <w:pStyle w:val="Nadpis3"/>
      </w:pPr>
      <w:bookmarkStart w:id="18" w:name="_Toc56974101"/>
      <w:r>
        <w:t>Testovací scenár C</w:t>
      </w:r>
      <w:bookmarkEnd w:id="18"/>
    </w:p>
    <w:p w:rsidR="00AF2386" w:rsidRDefault="00EA5C6E" w:rsidP="00AF2386">
      <w:r>
        <w:t>Testovací scenár C obsahuje náhodnú sadu súradníc.</w:t>
      </w:r>
    </w:p>
    <w:p w:rsidR="00391D0A" w:rsidRDefault="00391D0A" w:rsidP="00AF2386"/>
    <w:p w:rsidR="00036CBA" w:rsidRDefault="00EA5C6E" w:rsidP="00AF2386">
      <w:r>
        <w:rPr>
          <w:noProof/>
        </w:rPr>
        <w:drawing>
          <wp:inline distT="0" distB="0" distL="0" distR="0" wp14:anchorId="0A66E1B8">
            <wp:extent cx="4584700" cy="2755697"/>
            <wp:effectExtent l="0" t="0" r="6350" b="698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84700" cy="2755697"/>
                    </a:xfrm>
                    <a:prstGeom prst="rect">
                      <a:avLst/>
                    </a:prstGeom>
                    <a:noFill/>
                  </pic:spPr>
                </pic:pic>
              </a:graphicData>
            </a:graphic>
          </wp:inline>
        </w:drawing>
      </w:r>
    </w:p>
    <w:p w:rsidR="00391D0A" w:rsidRDefault="00391D0A" w:rsidP="00391D0A">
      <w:r>
        <w:t>Použitie rulety prinieslo pomerne rýchle nájdenie optima. Z krivky priemerného fitnes generácie je vidno, že v generácií sa nachádzajú lepší, aj horší jedinci, no ďalšie zlepšenie maximálneho fitnes to neprinieslo.</w:t>
      </w:r>
    </w:p>
    <w:p w:rsidR="00391D0A" w:rsidRDefault="00391D0A" w:rsidP="00391D0A">
      <w:r>
        <w:t>Výstup programu je:</w:t>
      </w:r>
    </w:p>
    <w:p w:rsidR="00391D0A" w:rsidRDefault="00391D0A" w:rsidP="00391D0A">
      <w:pPr>
        <w:pStyle w:val="Kd"/>
        <w:ind w:firstLine="0"/>
      </w:pPr>
      <w:r>
        <w:t xml:space="preserve">S </w:t>
      </w:r>
      <w:proofErr w:type="spellStart"/>
      <w:r>
        <w:t>dlzkou</w:t>
      </w:r>
      <w:proofErr w:type="spellEnd"/>
      <w:r>
        <w:t xml:space="preserve"> cesty 1428.9356680989954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391D0A" w:rsidRDefault="00391D0A" w:rsidP="00391D0A">
      <w:pPr>
        <w:pStyle w:val="Kd"/>
        <w:ind w:firstLine="0"/>
      </w:pPr>
      <w:r>
        <w:t xml:space="preserve">[135, 54] [162, 21] [185, 7] [198, 13] [173, 37] [170, 50] [171, 78] [88, 123] [74, 139] [1, 137] [12, 173] [40, 199] [54, 200] [97, 166] [157, 137] [170, 147] [193, 112] [197, 78] [200, 64] [197, 69] [187, 94] [177, 103] [140, 131] [134, 173] [105, 199] [37, 186] [19, 169] </w:t>
      </w:r>
      <w:r>
        <w:lastRenderedPageBreak/>
        <w:t>[33, 160] [66, 118] [108, 86] [123, 78] [91, 42] [75, 40] [28, 14] [12, 10] [4, 17] [50, 62] [50, 68] [31, 88] [59, 88]</w:t>
      </w:r>
    </w:p>
    <w:p w:rsidR="00391D0A" w:rsidRDefault="00391D0A" w:rsidP="00391D0A">
      <w:pPr>
        <w:pStyle w:val="Kd"/>
        <w:ind w:firstLine="0"/>
      </w:pPr>
      <w:r>
        <w:t>Jeho fitnes je 0.0006998215681258514</w:t>
      </w:r>
    </w:p>
    <w:p w:rsidR="00391D0A" w:rsidRPr="00391D0A" w:rsidRDefault="00391D0A" w:rsidP="00391D0A"/>
    <w:p w:rsidR="00EA5C6E" w:rsidRDefault="00EA5C6E" w:rsidP="00AF2386">
      <w:r>
        <w:rPr>
          <w:noProof/>
        </w:rPr>
        <w:drawing>
          <wp:inline distT="0" distB="0" distL="0" distR="0" wp14:anchorId="0FFA7908">
            <wp:extent cx="4584700" cy="3792220"/>
            <wp:effectExtent l="0" t="0" r="635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792220"/>
                    </a:xfrm>
                    <a:prstGeom prst="rect">
                      <a:avLst/>
                    </a:prstGeom>
                    <a:noFill/>
                  </pic:spPr>
                </pic:pic>
              </a:graphicData>
            </a:graphic>
          </wp:inline>
        </w:drawing>
      </w:r>
    </w:p>
    <w:p w:rsidR="00391D0A" w:rsidRDefault="00391D0A" w:rsidP="00391D0A">
      <w:r>
        <w:t>Riešenie turnajom na pomerne dlhú dobu uviazlo v lokálnom optime a v porovnaní s ruletou našlo podstatne horšie riešenie. Drobný posun k lepšiemu nastal až tesne pred ukončením testu a pravdepodobne bol spôsobený mutáciou. Z krivky priemerného fitnes generácie je jasné, že generácia obsahovala len jedincov s veľmi podobnými hodnotami fitnes.</w:t>
      </w:r>
    </w:p>
    <w:p w:rsidR="00391D0A" w:rsidRDefault="00391D0A" w:rsidP="00391D0A">
      <w:r>
        <w:t>Výstup programu je:</w:t>
      </w:r>
    </w:p>
    <w:p w:rsidR="00391D0A" w:rsidRDefault="00391D0A" w:rsidP="00391D0A">
      <w:pPr>
        <w:pStyle w:val="Kd"/>
        <w:ind w:firstLine="0"/>
      </w:pPr>
      <w:r>
        <w:t xml:space="preserve">S </w:t>
      </w:r>
      <w:proofErr w:type="spellStart"/>
      <w:r>
        <w:t>dlzkou</w:t>
      </w:r>
      <w:proofErr w:type="spellEnd"/>
      <w:r>
        <w:t xml:space="preserve"> cesty 1945.1003834768828 je </w:t>
      </w:r>
      <w:proofErr w:type="spellStart"/>
      <w:r>
        <w:t>najlepsi</w:t>
      </w:r>
      <w:proofErr w:type="spellEnd"/>
      <w:r>
        <w:t xml:space="preserve"> </w:t>
      </w:r>
      <w:proofErr w:type="spellStart"/>
      <w:r>
        <w:t>najdeny</w:t>
      </w:r>
      <w:proofErr w:type="spellEnd"/>
      <w:r>
        <w:t xml:space="preserve"> jedinec z poslednej </w:t>
      </w:r>
      <w:proofErr w:type="spellStart"/>
      <w:r>
        <w:t>populacie</w:t>
      </w:r>
      <w:proofErr w:type="spellEnd"/>
      <w:r>
        <w:t>:</w:t>
      </w:r>
    </w:p>
    <w:p w:rsidR="00391D0A" w:rsidRDefault="00391D0A" w:rsidP="00391D0A">
      <w:pPr>
        <w:pStyle w:val="Kd"/>
        <w:ind w:firstLine="0"/>
      </w:pPr>
      <w:r>
        <w:t>[50, 68] [170, 147] [177, 103] [197, 69] [200, 64] [197, 78] [193, 112] [187, 94] [198, 13] [185, 7] [173, 37] [123, 78] [1, 137] [33, 160] [19, 169] [12, 173] [97, 166] [134, 173] [54, 200] [40, 199] [74, 139] [66, 118] [59, 88] [31, 88] [37, 186] [105, 199] [157, 137] [140, 131] [135, 54] [162, 21] [170, 50] [171, 78] [108, 86] [50, 62] [4, 17] [12, 10] [28, 14] [75, 40] [91, 42] [88, 123]</w:t>
      </w:r>
    </w:p>
    <w:p w:rsidR="00391D0A" w:rsidRDefault="00391D0A" w:rsidP="00391D0A">
      <w:pPr>
        <w:pStyle w:val="Kd"/>
        <w:ind w:firstLine="0"/>
      </w:pPr>
      <w:r>
        <w:t>Jeho fitnes je 0.0005141122836100067</w:t>
      </w:r>
    </w:p>
    <w:p w:rsidR="00391D0A" w:rsidRPr="00391D0A" w:rsidRDefault="00391D0A" w:rsidP="00391D0A"/>
    <w:p w:rsidR="00AF2386" w:rsidRDefault="00AF2386" w:rsidP="00AF2386">
      <w:pPr>
        <w:pStyle w:val="Nadpis1"/>
        <w:numPr>
          <w:ilvl w:val="0"/>
          <w:numId w:val="2"/>
        </w:numPr>
      </w:pPr>
      <w:bookmarkStart w:id="19" w:name="_Toc56974102"/>
      <w:r>
        <w:lastRenderedPageBreak/>
        <w:t>Používateľská príručka</w:t>
      </w:r>
      <w:bookmarkEnd w:id="19"/>
    </w:p>
    <w:p w:rsidR="00AF2386" w:rsidRPr="00AF2386" w:rsidRDefault="00AF2386" w:rsidP="00AF2386"/>
    <w:p w:rsidR="003C6925" w:rsidRDefault="00C862DD" w:rsidP="003C6925">
      <w:r>
        <w:t xml:space="preserve">Program obsahuje 2 riadiace funkcie. Spúšťajú sa z funkcie </w:t>
      </w:r>
      <w:proofErr w:type="spellStart"/>
      <w:r w:rsidRPr="00C862DD">
        <w:rPr>
          <w:rStyle w:val="KdChar"/>
        </w:rPr>
        <w:t>main</w:t>
      </w:r>
      <w:proofErr w:type="spellEnd"/>
      <w:r>
        <w:t xml:space="preserve">. Funkcia </w:t>
      </w:r>
      <w:proofErr w:type="spellStart"/>
      <w:r w:rsidRPr="00C862DD">
        <w:rPr>
          <w:rStyle w:val="KdChar"/>
        </w:rPr>
        <w:t>automaticky_testovac</w:t>
      </w:r>
      <w:proofErr w:type="spellEnd"/>
      <w:r>
        <w:t xml:space="preserve"> bola použitá na generovanie výstupov pre všetky testovacie scenáre. V </w:t>
      </w:r>
      <w:proofErr w:type="spellStart"/>
      <w:r w:rsidRPr="00C862DD">
        <w:rPr>
          <w:rStyle w:val="KdChar"/>
        </w:rPr>
        <w:t>main</w:t>
      </w:r>
      <w:proofErr w:type="spellEnd"/>
      <w:r>
        <w:t xml:space="preserve"> funkcií je </w:t>
      </w:r>
      <w:proofErr w:type="spellStart"/>
      <w:r>
        <w:t>zakomentované</w:t>
      </w:r>
      <w:proofErr w:type="spellEnd"/>
      <w:r>
        <w:t xml:space="preserve"> jej volanie. Jeho </w:t>
      </w:r>
      <w:proofErr w:type="spellStart"/>
      <w:r>
        <w:t>odkomentovaním</w:t>
      </w:r>
      <w:proofErr w:type="spellEnd"/>
      <w:r>
        <w:t xml:space="preserve"> sa opätovne dajú vygenerovať rovnaké výstupy, aké popisujem v časti Testovanie.</w:t>
      </w:r>
    </w:p>
    <w:p w:rsidR="00C862DD" w:rsidRDefault="00C862DD" w:rsidP="003C6925">
      <w:r>
        <w:t xml:space="preserve">Funkcia </w:t>
      </w:r>
      <w:proofErr w:type="spellStart"/>
      <w:r w:rsidRPr="00C862DD">
        <w:rPr>
          <w:rStyle w:val="KdChar"/>
        </w:rPr>
        <w:t>riadic</w:t>
      </w:r>
      <w:proofErr w:type="spellEnd"/>
      <w:r>
        <w:t xml:space="preserve"> je funkcia obsahujúca konzolové používateľské rozhranie a používateľ ňou môže ovládať program.</w:t>
      </w:r>
    </w:p>
    <w:p w:rsidR="00C862DD" w:rsidRDefault="00C862DD" w:rsidP="003C6925">
      <w:r>
        <w:t>Po spustení programu sa vypíše menu:</w:t>
      </w:r>
    </w:p>
    <w:p w:rsidR="00C862DD" w:rsidRDefault="00C862DD" w:rsidP="00C862DD">
      <w:pPr>
        <w:ind w:firstLine="0"/>
      </w:pPr>
      <w:r>
        <w:rPr>
          <w:noProof/>
        </w:rPr>
        <w:drawing>
          <wp:inline distT="0" distB="0" distL="0" distR="0" wp14:anchorId="7787D050">
            <wp:extent cx="5666105" cy="1737599"/>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1760" cy="1806800"/>
                    </a:xfrm>
                    <a:prstGeom prst="rect">
                      <a:avLst/>
                    </a:prstGeom>
                    <a:noFill/>
                  </pic:spPr>
                </pic:pic>
              </a:graphicData>
            </a:graphic>
          </wp:inline>
        </w:drawing>
      </w:r>
    </w:p>
    <w:p w:rsidR="00C862DD" w:rsidRDefault="00C862DD" w:rsidP="00C862DD">
      <w:r>
        <w:t>Používateľ si môže zvoliť jeden z testovacích scenárov 0 – 7 alebo voľbou 8 nastaviť vlastný testovací scenár.</w:t>
      </w:r>
    </w:p>
    <w:p w:rsidR="00C862DD" w:rsidRDefault="00C862DD" w:rsidP="00C862DD">
      <w:r>
        <w:t xml:space="preserve">Ak používateľ v tomto menu zvolí číslo 0, spustí sa algoritmus s nastaveniami pre testovací scenár 0. Po úspešnom vypísaní výstupu sa program spýta, či si používateľ praje vygenerovať </w:t>
      </w:r>
      <w:proofErr w:type="spellStart"/>
      <w:r>
        <w:t>excel</w:t>
      </w:r>
      <w:proofErr w:type="spellEnd"/>
      <w:r>
        <w:t xml:space="preserve"> tabuľku s výsledkami. Po tejto voľbe sa program spýta, či chce používateľ pokračovať. Ak používateľ zadá „</w:t>
      </w:r>
      <w:r w:rsidRPr="00C862DD">
        <w:rPr>
          <w:rStyle w:val="KdChar"/>
        </w:rPr>
        <w:t>P</w:t>
      </w:r>
      <w:r>
        <w:t>“ pre pokračovanie, opäť sa vráti do menu.</w:t>
      </w:r>
    </w:p>
    <w:p w:rsidR="006A3072" w:rsidRDefault="006A3072" w:rsidP="006A3072">
      <w:pPr>
        <w:ind w:firstLine="0"/>
      </w:pPr>
      <w:r>
        <w:rPr>
          <w:noProof/>
        </w:rPr>
        <w:drawing>
          <wp:inline distT="0" distB="0" distL="0" distR="0" wp14:anchorId="0278521B">
            <wp:extent cx="5666574" cy="338074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9368" cy="3406271"/>
                    </a:xfrm>
                    <a:prstGeom prst="rect">
                      <a:avLst/>
                    </a:prstGeom>
                    <a:noFill/>
                  </pic:spPr>
                </pic:pic>
              </a:graphicData>
            </a:graphic>
          </wp:inline>
        </w:drawing>
      </w:r>
    </w:p>
    <w:p w:rsidR="00C862DD" w:rsidRDefault="00C862DD" w:rsidP="00C862DD">
      <w:r>
        <w:lastRenderedPageBreak/>
        <w:t xml:space="preserve">Ak používateľ v menu zvolí číslo 8, program sa ho spýta na nastavenie </w:t>
      </w:r>
      <w:proofErr w:type="spellStart"/>
      <w:r>
        <w:t>seedu</w:t>
      </w:r>
      <w:proofErr w:type="spellEnd"/>
      <w:r>
        <w:t xml:space="preserve">. </w:t>
      </w:r>
      <w:proofErr w:type="spellStart"/>
      <w:r>
        <w:t>Seed</w:t>
      </w:r>
      <w:proofErr w:type="spellEnd"/>
      <w:r>
        <w:t xml:space="preserve"> sa vždy nastavuje manuálne, kvôli nutnosti opakovať niektoré testy. Potom sa program bude postupne pýtať na nastavenie vstupných argumentov</w:t>
      </w:r>
    </w:p>
    <w:p w:rsidR="006A3072" w:rsidRPr="00C862DD" w:rsidRDefault="006A3072" w:rsidP="006A3072">
      <w:pPr>
        <w:ind w:firstLine="0"/>
      </w:pPr>
      <w:r w:rsidRPr="006A3072">
        <w:drawing>
          <wp:inline distT="0" distB="0" distL="0" distR="0" wp14:anchorId="66B2C30C" wp14:editId="053D6066">
            <wp:extent cx="5592402" cy="5619750"/>
            <wp:effectExtent l="0" t="0" r="889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92402" cy="5619750"/>
                    </a:xfrm>
                    <a:prstGeom prst="rect">
                      <a:avLst/>
                    </a:prstGeom>
                  </pic:spPr>
                </pic:pic>
              </a:graphicData>
            </a:graphic>
          </wp:inline>
        </w:drawing>
      </w:r>
    </w:p>
    <w:p w:rsidR="006A3072" w:rsidRDefault="006A3072" w:rsidP="006A3072">
      <w:r>
        <w:t xml:space="preserve">V prípade, že používateľ zvolí možnosť vygenerovať </w:t>
      </w:r>
      <w:proofErr w:type="spellStart"/>
      <w:r>
        <w:t>excel</w:t>
      </w:r>
      <w:proofErr w:type="spellEnd"/>
      <w:r>
        <w:t xml:space="preserve"> súbor s výstupmi, ten sa vygeneruje v mieste zdrojového kódu. Jeho názov bude vo formáte:</w:t>
      </w:r>
    </w:p>
    <w:p w:rsidR="006A3072" w:rsidRDefault="006A3072" w:rsidP="00093575">
      <w:pPr>
        <w:pStyle w:val="Kd"/>
      </w:pPr>
      <w:r>
        <w:t>RRRR-MM-DD—HH-MM-SS-S</w:t>
      </w:r>
      <w:r w:rsidRPr="006A3072">
        <w:rPr>
          <w:color w:val="FF0000"/>
        </w:rPr>
        <w:t>s</w:t>
      </w:r>
      <w:r>
        <w:t>V</w:t>
      </w:r>
      <w:r w:rsidRPr="006A3072">
        <w:rPr>
          <w:color w:val="FF0000"/>
        </w:rPr>
        <w:t>v</w:t>
      </w:r>
      <w:r>
        <w:t>G</w:t>
      </w:r>
      <w:r w:rsidRPr="006A3072">
        <w:rPr>
          <w:color w:val="FF0000"/>
        </w:rPr>
        <w:t>g</w:t>
      </w:r>
      <w:r>
        <w:t>C</w:t>
      </w:r>
      <w:r w:rsidRPr="006A3072">
        <w:rPr>
          <w:color w:val="FF0000"/>
        </w:rPr>
        <w:t>c</w:t>
      </w:r>
      <w:r>
        <w:t>M</w:t>
      </w:r>
      <w:r w:rsidRPr="006A3072">
        <w:rPr>
          <w:color w:val="FF0000"/>
        </w:rPr>
        <w:t>m</w:t>
      </w:r>
      <w:r>
        <w:t>N</w:t>
      </w:r>
      <w:r w:rsidRPr="006A3072">
        <w:rPr>
          <w:color w:val="FF0000"/>
        </w:rPr>
        <w:t>n</w:t>
      </w:r>
      <w:r>
        <w:t>K</w:t>
      </w:r>
      <w:r w:rsidRPr="006A3072">
        <w:rPr>
          <w:color w:val="FF0000"/>
        </w:rPr>
        <w:t>k</w:t>
      </w:r>
      <w:r>
        <w:t>.xlsx</w:t>
      </w:r>
    </w:p>
    <w:p w:rsidR="00093575" w:rsidRDefault="006A3072" w:rsidP="00093575">
      <w:r>
        <w:t>Malé písmená označené červenou symbolizujú</w:t>
      </w:r>
      <w:r w:rsidR="00093575">
        <w:t>:</w:t>
      </w:r>
    </w:p>
    <w:p w:rsidR="00093575" w:rsidRDefault="00093575" w:rsidP="00093575">
      <w:r w:rsidRPr="00093575">
        <w:rPr>
          <w:rStyle w:val="KdChar"/>
        </w:rPr>
        <w:t>s</w:t>
      </w:r>
      <w:r>
        <w:t xml:space="preserve"> – číslo </w:t>
      </w:r>
      <w:r>
        <w:t>–</w:t>
      </w:r>
      <w:r>
        <w:t xml:space="preserve"> zadaný </w:t>
      </w:r>
      <w:proofErr w:type="spellStart"/>
      <w:r>
        <w:t>seed</w:t>
      </w:r>
      <w:proofErr w:type="spellEnd"/>
    </w:p>
    <w:p w:rsidR="00093575" w:rsidRDefault="00093575" w:rsidP="00093575">
      <w:r w:rsidRPr="00093575">
        <w:rPr>
          <w:rStyle w:val="KdChar"/>
        </w:rPr>
        <w:t>v</w:t>
      </w:r>
      <w:r>
        <w:t xml:space="preserve"> – písmeno – výber rodiča – </w:t>
      </w:r>
      <w:r w:rsidRPr="00093575">
        <w:rPr>
          <w:rStyle w:val="KdChar"/>
        </w:rPr>
        <w:t>r</w:t>
      </w:r>
      <w:r>
        <w:t xml:space="preserve"> pre ruletu, </w:t>
      </w:r>
      <w:r w:rsidRPr="00093575">
        <w:rPr>
          <w:rStyle w:val="KdChar"/>
        </w:rPr>
        <w:t>t</w:t>
      </w:r>
      <w:r>
        <w:t xml:space="preserve"> pre turnaj</w:t>
      </w:r>
    </w:p>
    <w:p w:rsidR="00093575" w:rsidRDefault="00093575" w:rsidP="00093575">
      <w:r w:rsidRPr="00093575">
        <w:rPr>
          <w:rStyle w:val="KdChar"/>
        </w:rPr>
        <w:t>g</w:t>
      </w:r>
      <w:r>
        <w:t xml:space="preserve"> – číslo – počet generácií</w:t>
      </w:r>
    </w:p>
    <w:p w:rsidR="00093575" w:rsidRDefault="00093575" w:rsidP="00093575">
      <w:r w:rsidRPr="00093575">
        <w:rPr>
          <w:rStyle w:val="KdChar"/>
        </w:rPr>
        <w:t>c</w:t>
      </w:r>
      <w:r>
        <w:t xml:space="preserve"> – číslo </w:t>
      </w:r>
      <w:r>
        <w:t>–</w:t>
      </w:r>
      <w:r>
        <w:t xml:space="preserve"> </w:t>
      </w:r>
      <w:r>
        <w:t>počet členov generácie</w:t>
      </w:r>
      <w:r>
        <w:t>, počet jedincov v populácií</w:t>
      </w:r>
    </w:p>
    <w:p w:rsidR="00093575" w:rsidRDefault="00093575" w:rsidP="00093575">
      <w:r w:rsidRPr="00093575">
        <w:rPr>
          <w:rStyle w:val="KdChar"/>
        </w:rPr>
        <w:t>m</w:t>
      </w:r>
      <w:r>
        <w:t xml:space="preserve"> – číslo – pravdepodobnosť mutácií detí</w:t>
      </w:r>
    </w:p>
    <w:p w:rsidR="00093575" w:rsidRDefault="00093575" w:rsidP="00093575">
      <w:r w:rsidRPr="00093575">
        <w:rPr>
          <w:rStyle w:val="KdChar"/>
        </w:rPr>
        <w:lastRenderedPageBreak/>
        <w:t>n</w:t>
      </w:r>
      <w:r>
        <w:t xml:space="preserve"> – písmeno – </w:t>
      </w:r>
      <w:r w:rsidRPr="00093575">
        <w:rPr>
          <w:rStyle w:val="KdChar"/>
        </w:rPr>
        <w:t>t</w:t>
      </w:r>
      <w:r>
        <w:t xml:space="preserve"> pre aktívne zabezpečenie postupu najlepšieho jedinca z generácie do nasledujúcej generácie, </w:t>
      </w:r>
      <w:r w:rsidRPr="00093575">
        <w:rPr>
          <w:rStyle w:val="KdChar"/>
        </w:rPr>
        <w:t>f</w:t>
      </w:r>
      <w:r>
        <w:t xml:space="preserve"> pre nasledujúcu generáciu zloženú iba z detí predošlej generácie</w:t>
      </w:r>
    </w:p>
    <w:p w:rsidR="00093575" w:rsidRDefault="00093575" w:rsidP="00093575">
      <w:r w:rsidRPr="00093575">
        <w:rPr>
          <w:rStyle w:val="KdChar"/>
        </w:rPr>
        <w:t>k</w:t>
      </w:r>
      <w:r>
        <w:t xml:space="preserve"> – písmeno </w:t>
      </w:r>
      <w:r>
        <w:t xml:space="preserve">– </w:t>
      </w:r>
      <w:r w:rsidRPr="00093575">
        <w:rPr>
          <w:rStyle w:val="KdChar"/>
        </w:rPr>
        <w:t>t</w:t>
      </w:r>
      <w:r>
        <w:t xml:space="preserve"> pre </w:t>
      </w:r>
      <w:r>
        <w:t>používanie Novej krvi</w:t>
      </w:r>
      <w:r>
        <w:t xml:space="preserve">, </w:t>
      </w:r>
      <w:r w:rsidRPr="00093575">
        <w:rPr>
          <w:rStyle w:val="KdChar"/>
        </w:rPr>
        <w:t>f</w:t>
      </w:r>
      <w:r>
        <w:t xml:space="preserve"> pre </w:t>
      </w:r>
      <w:r>
        <w:t>nepoužívanie Novej Krvi</w:t>
      </w:r>
    </w:p>
    <w:p w:rsidR="007A3118" w:rsidRDefault="007A3118" w:rsidP="00093575"/>
    <w:p w:rsidR="007A3118" w:rsidRDefault="007A3118" w:rsidP="007A3118">
      <w:pPr>
        <w:pStyle w:val="Nadpis2"/>
      </w:pPr>
      <w:bookmarkStart w:id="20" w:name="_Toc56974103"/>
      <w:r>
        <w:t>Nastavenia vzorových vstupov</w:t>
      </w:r>
      <w:bookmarkEnd w:id="20"/>
    </w:p>
    <w:p w:rsidR="007A3118" w:rsidRDefault="00AB4AF3" w:rsidP="007A3118">
      <w:r>
        <w:t>Pri zvolení konkrétnej možnosti program uvedie nastavenie, s ktorým pracuje. Tieto nastavenia ktoré boli použité pri testovaní uvádzam aj v tejto časti.</w:t>
      </w:r>
      <w:r w:rsidR="00F25FBC">
        <w:t xml:space="preserve"> Výstup z programu obsahuje aj pôvodné súradnice, ktoré vstupovali do evolučného algoritmu.</w:t>
      </w: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0</w:t>
      </w:r>
    </w:p>
    <w:p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rsidR="00AB4AF3" w:rsidRDefault="00AB4AF3" w:rsidP="00AB4AF3">
      <w:pPr>
        <w:pStyle w:val="Bezriadkovania"/>
      </w:pPr>
      <w:r>
        <w:t xml:space="preserve">Vyber </w:t>
      </w:r>
      <w:proofErr w:type="spellStart"/>
      <w:r>
        <w:t>rodicov</w:t>
      </w:r>
      <w:proofErr w:type="spellEnd"/>
      <w:r>
        <w:t xml:space="preserve"> ruleta</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ind w:firstLine="0"/>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1</w:t>
      </w:r>
    </w:p>
    <w:p w:rsidR="00AB4AF3" w:rsidRDefault="00AB4AF3" w:rsidP="00AB4AF3">
      <w:pPr>
        <w:pStyle w:val="Bezriadkovania"/>
      </w:pPr>
      <w:r>
        <w:t xml:space="preserve">Tato </w:t>
      </w:r>
      <w:proofErr w:type="spellStart"/>
      <w:r>
        <w:t>moznost</w:t>
      </w:r>
      <w:proofErr w:type="spellEnd"/>
      <w:r>
        <w:t xml:space="preserve"> </w:t>
      </w:r>
      <w:proofErr w:type="spellStart"/>
      <w:r>
        <w:t>zodpoveda</w:t>
      </w:r>
      <w:proofErr w:type="spellEnd"/>
      <w:r>
        <w:t xml:space="preserve"> </w:t>
      </w:r>
      <w:proofErr w:type="spellStart"/>
      <w:r>
        <w:t>suradniciam</w:t>
      </w:r>
      <w:proofErr w:type="spellEnd"/>
      <w:r>
        <w:t xml:space="preserve"> zo zadania, </w:t>
      </w:r>
      <w:proofErr w:type="spellStart"/>
      <w:r>
        <w:t>cize</w:t>
      </w:r>
      <w:proofErr w:type="spellEnd"/>
      <w:r>
        <w:t xml:space="preserve"> sa </w:t>
      </w:r>
      <w:proofErr w:type="spellStart"/>
      <w:r>
        <w:t>negeneruju</w:t>
      </w:r>
      <w:proofErr w:type="spellEnd"/>
      <w:r>
        <w:t xml:space="preserve">. </w:t>
      </w:r>
      <w:proofErr w:type="spellStart"/>
      <w:r>
        <w:t>Seed</w:t>
      </w:r>
      <w:proofErr w:type="spellEnd"/>
      <w:r>
        <w:t xml:space="preserve"> je </w:t>
      </w:r>
      <w:proofErr w:type="spellStart"/>
      <w:r>
        <w:t>nastaveny</w:t>
      </w:r>
      <w:proofErr w:type="spellEnd"/>
      <w:r>
        <w:t xml:space="preserve"> na 3</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[(60, 200), (180, 200), (100, 180), (140, 180), (20, 160), (80, 160), (200, 160), (140, 140), (40, 120), (120, 120), (180, 100), (60, 80), (100, 80), (180, 60), (20, 40), (100, 40), (200, 40), (20, 20), (60, 20), (160, 20)]</w:t>
      </w:r>
    </w:p>
    <w:p w:rsidR="00AB4AF3" w:rsidRDefault="00AB4AF3" w:rsidP="00AB4AF3">
      <w:pPr>
        <w:pStyle w:val="Bezriadkovania"/>
      </w:pPr>
      <w:r>
        <w:t xml:space="preserve">Vyber </w:t>
      </w:r>
      <w:proofErr w:type="spellStart"/>
      <w:r>
        <w:t>rodicov</w:t>
      </w:r>
      <w:proofErr w:type="spellEnd"/>
      <w:r>
        <w:t xml:space="preserve"> turnaj</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pStyle w:val="Bezriadkovania"/>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2</w:t>
      </w:r>
    </w:p>
    <w:p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lastRenderedPageBreak/>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rsidR="00AB4AF3" w:rsidRDefault="00AB4AF3" w:rsidP="00AB4AF3">
      <w:pPr>
        <w:pStyle w:val="Bezriadkovania"/>
      </w:pPr>
      <w:r>
        <w:t xml:space="preserve">Vyber </w:t>
      </w:r>
      <w:proofErr w:type="spellStart"/>
      <w:r>
        <w:t>rodicov</w:t>
      </w:r>
      <w:proofErr w:type="spellEnd"/>
      <w:r>
        <w:t xml:space="preserve"> ruleta</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AB4AF3" w:rsidRDefault="00AB4AF3" w:rsidP="00AB4AF3">
      <w:pPr>
        <w:pStyle w:val="Bezriadkovania"/>
      </w:pPr>
    </w:p>
    <w:p w:rsidR="00AB4AF3" w:rsidRDefault="00AB4AF3" w:rsidP="00AB4AF3">
      <w:pPr>
        <w:pStyle w:val="Bezriadkovania"/>
      </w:pPr>
      <w:r>
        <w:t xml:space="preserve">Bola </w:t>
      </w:r>
      <w:proofErr w:type="spellStart"/>
      <w:r>
        <w:t>zvolena</w:t>
      </w:r>
      <w:proofErr w:type="spellEnd"/>
      <w:r>
        <w:t xml:space="preserve"> </w:t>
      </w:r>
      <w:proofErr w:type="spellStart"/>
      <w:r>
        <w:t>moznost</w:t>
      </w:r>
      <w:proofErr w:type="spellEnd"/>
      <w:r>
        <w:t xml:space="preserve"> 3</w:t>
      </w:r>
    </w:p>
    <w:p w:rsidR="00AB4AF3" w:rsidRDefault="00AB4AF3" w:rsidP="00AB4AF3">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w:t>
      </w:r>
    </w:p>
    <w:p w:rsidR="00AB4AF3" w:rsidRDefault="00AB4AF3" w:rsidP="00AB4AF3">
      <w:pPr>
        <w:pStyle w:val="Bezriadkovania"/>
      </w:pPr>
      <w:r>
        <w:t>######################################################################################################################################################</w:t>
      </w:r>
    </w:p>
    <w:p w:rsidR="00AB4AF3" w:rsidRDefault="00AB4AF3" w:rsidP="00AB4AF3">
      <w:pPr>
        <w:pStyle w:val="Bezriadkovania"/>
      </w:pPr>
      <w:proofErr w:type="spellStart"/>
      <w:r>
        <w:t>Start</w:t>
      </w:r>
      <w:proofErr w:type="spellEnd"/>
      <w:r>
        <w:t xml:space="preserve"> </w:t>
      </w:r>
      <w:proofErr w:type="spellStart"/>
      <w:r>
        <w:t>genetickeho</w:t>
      </w:r>
      <w:proofErr w:type="spellEnd"/>
      <w:r>
        <w:t xml:space="preserve"> algoritmu</w:t>
      </w:r>
    </w:p>
    <w:p w:rsidR="00AB4AF3" w:rsidRDefault="00AB4AF3" w:rsidP="00AB4AF3">
      <w:pPr>
        <w:pStyle w:val="Bezriadkovania"/>
      </w:pPr>
      <w:r>
        <w:t xml:space="preserve">Povodne </w:t>
      </w:r>
      <w:proofErr w:type="spellStart"/>
      <w:r>
        <w:t>suradnice</w:t>
      </w:r>
      <w:proofErr w:type="spellEnd"/>
      <w:r>
        <w:t xml:space="preserve"> [[91, 81], [183, 13], [76, 161], [71, 82], [24, 109], [92, 176], [160, 45], [125, 132], [34, 140], [129, 74], [37, 81], [91, 152], [145, 67], [70, 171], [114, 192], [125, 79], [96, 23], [155, 70], [89, 107], [138, 185], [27, 44], [142, 7], [183, 79], [192, 168], [27, 133], [181, 71], [178, 187], [1, 131], [136, 68], [72, 114], [160, 78], [19, 153], [117, 90], [166, 187], [17, 43], [18, 48]]</w:t>
      </w:r>
    </w:p>
    <w:p w:rsidR="00AB4AF3" w:rsidRDefault="00AB4AF3" w:rsidP="00AB4AF3">
      <w:pPr>
        <w:pStyle w:val="Bezriadkovania"/>
      </w:pPr>
      <w:r>
        <w:t xml:space="preserve">Vyber </w:t>
      </w:r>
      <w:proofErr w:type="spellStart"/>
      <w:r>
        <w:t>rodicov</w:t>
      </w:r>
      <w:proofErr w:type="spellEnd"/>
      <w:r>
        <w:t xml:space="preserve"> turnaj</w:t>
      </w:r>
    </w:p>
    <w:p w:rsidR="00AB4AF3" w:rsidRDefault="00AB4AF3" w:rsidP="00AB4AF3">
      <w:pPr>
        <w:pStyle w:val="Bezriadkovania"/>
      </w:pPr>
      <w:proofErr w:type="spellStart"/>
      <w:r>
        <w:t>Pocet</w:t>
      </w:r>
      <w:proofErr w:type="spellEnd"/>
      <w:r>
        <w:t xml:space="preserve"> </w:t>
      </w:r>
      <w:proofErr w:type="spellStart"/>
      <w:r>
        <w:t>generacii</w:t>
      </w:r>
      <w:proofErr w:type="spellEnd"/>
      <w:r>
        <w:t xml:space="preserve"> 10000</w:t>
      </w:r>
    </w:p>
    <w:p w:rsidR="00AB4AF3" w:rsidRDefault="00AB4AF3" w:rsidP="00AB4AF3">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AB4AF3" w:rsidRDefault="00AB4AF3" w:rsidP="00AB4AF3">
      <w:pPr>
        <w:pStyle w:val="Bezriadkovania"/>
      </w:pPr>
      <w:proofErr w:type="spellStart"/>
      <w:r>
        <w:t>Pravdepodobnost</w:t>
      </w:r>
      <w:proofErr w:type="spellEnd"/>
      <w:r>
        <w:t xml:space="preserve"> </w:t>
      </w:r>
      <w:proofErr w:type="spellStart"/>
      <w:r>
        <w:t>mutacii</w:t>
      </w:r>
      <w:proofErr w:type="spellEnd"/>
      <w:r>
        <w:t xml:space="preserve"> deti 0.1</w:t>
      </w:r>
    </w:p>
    <w:p w:rsidR="00AB4AF3" w:rsidRDefault="00AB4AF3" w:rsidP="00AB4AF3">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AB4AF3" w:rsidRDefault="00AB4AF3" w:rsidP="00AB4AF3">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AB4AF3"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AB4AF3">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4</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rsidR="00F25FBC" w:rsidRDefault="00F25FBC" w:rsidP="00F25FBC">
      <w:pPr>
        <w:pStyle w:val="Bezriadkovania"/>
      </w:pPr>
      <w:r>
        <w:t xml:space="preserve">Vyber </w:t>
      </w:r>
      <w:proofErr w:type="spellStart"/>
      <w:r>
        <w:t>rodicov</w:t>
      </w:r>
      <w:proofErr w:type="spellEnd"/>
      <w:r>
        <w:t xml:space="preserve"> ruleta</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5</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99</w:t>
      </w:r>
    </w:p>
    <w:p w:rsidR="00F25FBC" w:rsidRDefault="00F25FBC" w:rsidP="00F25FBC">
      <w:pPr>
        <w:pStyle w:val="Bezriadkovania"/>
      </w:pPr>
      <w:r>
        <w:lastRenderedPageBreak/>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[[35, 185], [168, 68], [197, 180], [129, 151], [35, 55], [193, 176], [59, 107], [130, 192], [140, 168], [200, 20], [59, 39], [79, 47], [27, 62], [62, 17], [73, 160], [21, 169], [99, 19], [22, 154], [178, 187], [5, 140], [96, 181]]</w:t>
      </w:r>
    </w:p>
    <w:p w:rsidR="00F25FBC" w:rsidRDefault="00F25FBC" w:rsidP="00F25FBC">
      <w:pPr>
        <w:pStyle w:val="Bezriadkovania"/>
      </w:pPr>
      <w:r>
        <w:t xml:space="preserve">Vyber </w:t>
      </w:r>
      <w:proofErr w:type="spellStart"/>
      <w:r>
        <w:t>rodicov</w:t>
      </w:r>
      <w:proofErr w:type="spellEnd"/>
      <w:r>
        <w:t xml:space="preserve"> turnaj</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6</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rsidR="00F25FBC" w:rsidRDefault="00F25FBC" w:rsidP="00F25FBC">
      <w:pPr>
        <w:pStyle w:val="Bezriadkovania"/>
      </w:pPr>
      <w:r>
        <w:t xml:space="preserve">Vyber </w:t>
      </w:r>
      <w:proofErr w:type="spellStart"/>
      <w:r>
        <w:t>rodicov</w:t>
      </w:r>
      <w:proofErr w:type="spellEnd"/>
      <w:r>
        <w:t xml:space="preserve"> ruleta</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F25FBC" w:rsidRDefault="00F25FBC" w:rsidP="00F25FBC">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F25FBC">
      <w:pPr>
        <w:pStyle w:val="Bezriadkovania"/>
      </w:pPr>
    </w:p>
    <w:p w:rsidR="00F25FBC" w:rsidRDefault="00F25FBC" w:rsidP="00F25FBC">
      <w:pPr>
        <w:pStyle w:val="Bezriadkovania"/>
      </w:pPr>
      <w:r>
        <w:t xml:space="preserve">Bola </w:t>
      </w:r>
      <w:proofErr w:type="spellStart"/>
      <w:r>
        <w:t>zvolena</w:t>
      </w:r>
      <w:proofErr w:type="spellEnd"/>
      <w:r>
        <w:t xml:space="preserve"> </w:t>
      </w:r>
      <w:proofErr w:type="spellStart"/>
      <w:r>
        <w:t>moznost</w:t>
      </w:r>
      <w:proofErr w:type="spellEnd"/>
      <w:r>
        <w:t xml:space="preserve"> 7</w:t>
      </w:r>
    </w:p>
    <w:p w:rsidR="00F25FBC" w:rsidRDefault="00F25FBC" w:rsidP="00F25FBC">
      <w:pPr>
        <w:pStyle w:val="Bezriadkovania"/>
      </w:pPr>
      <w:r>
        <w:t xml:space="preserve">Tato </w:t>
      </w:r>
      <w:proofErr w:type="spellStart"/>
      <w:r>
        <w:t>moznost</w:t>
      </w:r>
      <w:proofErr w:type="spellEnd"/>
      <w:r>
        <w:t xml:space="preserve"> </w:t>
      </w:r>
      <w:proofErr w:type="spellStart"/>
      <w:r>
        <w:t>zopoveda</w:t>
      </w:r>
      <w:proofErr w:type="spellEnd"/>
      <w:r>
        <w:t xml:space="preserve"> </w:t>
      </w:r>
      <w:proofErr w:type="spellStart"/>
      <w:r>
        <w:t>suradniciam</w:t>
      </w:r>
      <w:proofErr w:type="spellEnd"/>
      <w:r>
        <w:t xml:space="preserve"> </w:t>
      </w:r>
      <w:proofErr w:type="spellStart"/>
      <w:r>
        <w:t>vygenerovanym</w:t>
      </w:r>
      <w:proofErr w:type="spellEnd"/>
      <w:r>
        <w:t xml:space="preserve"> </w:t>
      </w:r>
      <w:proofErr w:type="spellStart"/>
      <w:r>
        <w:t>randomom</w:t>
      </w:r>
      <w:proofErr w:type="spellEnd"/>
      <w:r>
        <w:t xml:space="preserve"> so </w:t>
      </w:r>
      <w:proofErr w:type="spellStart"/>
      <w:r>
        <w:t>seedom</w:t>
      </w:r>
      <w:proofErr w:type="spellEnd"/>
      <w:r>
        <w:t xml:space="preserve"> 111</w:t>
      </w:r>
    </w:p>
    <w:p w:rsidR="00F25FBC" w:rsidRDefault="00F25FBC" w:rsidP="00F25FBC">
      <w:pPr>
        <w:pStyle w:val="Bezriadkovania"/>
      </w:pPr>
      <w:r>
        <w:t>######################################################################################################################################################</w:t>
      </w:r>
    </w:p>
    <w:p w:rsidR="00F25FBC" w:rsidRDefault="00F25FBC" w:rsidP="00F25FBC">
      <w:pPr>
        <w:pStyle w:val="Bezriadkovania"/>
      </w:pPr>
      <w:proofErr w:type="spellStart"/>
      <w:r>
        <w:t>Start</w:t>
      </w:r>
      <w:proofErr w:type="spellEnd"/>
      <w:r>
        <w:t xml:space="preserve"> </w:t>
      </w:r>
      <w:proofErr w:type="spellStart"/>
      <w:r>
        <w:t>genetickeho</w:t>
      </w:r>
      <w:proofErr w:type="spellEnd"/>
      <w:r>
        <w:t xml:space="preserve"> algoritmu</w:t>
      </w:r>
    </w:p>
    <w:p w:rsidR="00F25FBC" w:rsidRDefault="00F25FBC" w:rsidP="00F25FBC">
      <w:pPr>
        <w:pStyle w:val="Bezriadkovania"/>
      </w:pPr>
      <w:r>
        <w:t xml:space="preserve">Povodne </w:t>
      </w:r>
      <w:proofErr w:type="spellStart"/>
      <w:r>
        <w:t>suradnice</w:t>
      </w:r>
      <w:proofErr w:type="spellEnd"/>
      <w:r>
        <w:t xml:space="preserve"> [[108, 86], [19, 169], [66, 118], [40, 199], [185, 7], [12, 10], [193, 112], [28, 14], [162, 21], [54, 200], [37, 186], [12, 173], [197, 78], [31, 88], [198, 13], [50, 68], [157, 137], [170, 147], [97, 166], [59, 88], [4, 17], [74, 139], [177, 103], [88, 123], [123, 78], [134, 173], [187, 94], [200, 64], [1, 137], [140, 131], [173, 37], [197, 69], [33, 160], [135, 54], [171, 78], [105, 199], [50, 62], [75, 40], [170, 50], [91, 42]]</w:t>
      </w:r>
    </w:p>
    <w:p w:rsidR="00F25FBC" w:rsidRDefault="00F25FBC" w:rsidP="00F25FBC">
      <w:pPr>
        <w:pStyle w:val="Bezriadkovania"/>
      </w:pPr>
      <w:r>
        <w:t xml:space="preserve">Vyber </w:t>
      </w:r>
      <w:proofErr w:type="spellStart"/>
      <w:r>
        <w:t>rodicov</w:t>
      </w:r>
      <w:proofErr w:type="spellEnd"/>
      <w:r>
        <w:t xml:space="preserve"> turnaj</w:t>
      </w:r>
    </w:p>
    <w:p w:rsidR="00F25FBC" w:rsidRDefault="00F25FBC" w:rsidP="00F25FBC">
      <w:pPr>
        <w:pStyle w:val="Bezriadkovania"/>
      </w:pPr>
      <w:proofErr w:type="spellStart"/>
      <w:r>
        <w:t>Pocet</w:t>
      </w:r>
      <w:proofErr w:type="spellEnd"/>
      <w:r>
        <w:t xml:space="preserve"> </w:t>
      </w:r>
      <w:proofErr w:type="spellStart"/>
      <w:r>
        <w:t>generacii</w:t>
      </w:r>
      <w:proofErr w:type="spellEnd"/>
      <w:r>
        <w:t xml:space="preserve"> 10000</w:t>
      </w:r>
    </w:p>
    <w:p w:rsidR="00F25FBC" w:rsidRDefault="00F25FBC" w:rsidP="00F25FBC">
      <w:pPr>
        <w:pStyle w:val="Bezriadkovania"/>
      </w:pPr>
      <w:proofErr w:type="spellStart"/>
      <w:r>
        <w:t>Pocet</w:t>
      </w:r>
      <w:proofErr w:type="spellEnd"/>
      <w:r>
        <w:t xml:space="preserve"> </w:t>
      </w:r>
      <w:proofErr w:type="spellStart"/>
      <w:r>
        <w:t>clenov</w:t>
      </w:r>
      <w:proofErr w:type="spellEnd"/>
      <w:r>
        <w:t xml:space="preserve"> </w:t>
      </w:r>
      <w:proofErr w:type="spellStart"/>
      <w:r>
        <w:t>populacie</w:t>
      </w:r>
      <w:proofErr w:type="spellEnd"/>
      <w:r>
        <w:t xml:space="preserve"> 40</w:t>
      </w:r>
    </w:p>
    <w:p w:rsidR="00F25FBC" w:rsidRDefault="00F25FBC" w:rsidP="00F25FBC">
      <w:pPr>
        <w:pStyle w:val="Bezriadkovania"/>
      </w:pPr>
      <w:proofErr w:type="spellStart"/>
      <w:r>
        <w:t>Pravdepodobnost</w:t>
      </w:r>
      <w:proofErr w:type="spellEnd"/>
      <w:r>
        <w:t xml:space="preserve"> </w:t>
      </w:r>
      <w:proofErr w:type="spellStart"/>
      <w:r>
        <w:t>mutacii</w:t>
      </w:r>
      <w:proofErr w:type="spellEnd"/>
      <w:r>
        <w:t xml:space="preserve"> deti 0.1</w:t>
      </w:r>
    </w:p>
    <w:p w:rsidR="00F25FBC" w:rsidRDefault="00F25FBC" w:rsidP="00F25FBC">
      <w:pPr>
        <w:pStyle w:val="Bezriadkovania"/>
      </w:pPr>
      <w:proofErr w:type="spellStart"/>
      <w:r>
        <w:t>Najhorsie</w:t>
      </w:r>
      <w:proofErr w:type="spellEnd"/>
      <w:r>
        <w:t xml:space="preserve"> z deti je nahradene </w:t>
      </w:r>
      <w:proofErr w:type="spellStart"/>
      <w:r>
        <w:t>najlepsim</w:t>
      </w:r>
      <w:proofErr w:type="spellEnd"/>
      <w:r>
        <w:t xml:space="preserve"> </w:t>
      </w:r>
      <w:proofErr w:type="spellStart"/>
      <w:r>
        <w:t>clenom</w:t>
      </w:r>
      <w:proofErr w:type="spellEnd"/>
      <w:r>
        <w:t xml:space="preserve"> z </w:t>
      </w:r>
      <w:proofErr w:type="spellStart"/>
      <w:r>
        <w:t>predoslej</w:t>
      </w:r>
      <w:proofErr w:type="spellEnd"/>
      <w:r>
        <w:t xml:space="preserve"> </w:t>
      </w:r>
      <w:proofErr w:type="spellStart"/>
      <w:r>
        <w:t>populacie</w:t>
      </w:r>
      <w:proofErr w:type="spellEnd"/>
    </w:p>
    <w:p w:rsidR="00F25FBC" w:rsidRDefault="00F25FBC" w:rsidP="00F25FBC">
      <w:pPr>
        <w:pStyle w:val="Bezriadkovania"/>
      </w:pPr>
      <w:r>
        <w:t xml:space="preserve">2 </w:t>
      </w:r>
      <w:proofErr w:type="spellStart"/>
      <w:r>
        <w:t>nahodne</w:t>
      </w:r>
      <w:proofErr w:type="spellEnd"/>
      <w:r>
        <w:t xml:space="preserve"> deti v </w:t>
      </w:r>
      <w:proofErr w:type="spellStart"/>
      <w:r>
        <w:t>kazdej</w:t>
      </w:r>
      <w:proofErr w:type="spellEnd"/>
      <w:r>
        <w:t xml:space="preserve"> </w:t>
      </w:r>
      <w:proofErr w:type="spellStart"/>
      <w:r>
        <w:t>generacii</w:t>
      </w:r>
      <w:proofErr w:type="spellEnd"/>
      <w:r>
        <w:t xml:space="preserve"> </w:t>
      </w:r>
      <w:proofErr w:type="spellStart"/>
      <w:r>
        <w:t>su</w:t>
      </w:r>
      <w:proofErr w:type="spellEnd"/>
      <w:r>
        <w:t xml:space="preserve"> nahradene 2 </w:t>
      </w:r>
      <w:proofErr w:type="spellStart"/>
      <w:r>
        <w:t>novymi</w:t>
      </w:r>
      <w:proofErr w:type="spellEnd"/>
      <w:r>
        <w:t xml:space="preserve"> </w:t>
      </w:r>
      <w:proofErr w:type="spellStart"/>
      <w:r>
        <w:t>permutaciami</w:t>
      </w:r>
      <w:proofErr w:type="spellEnd"/>
    </w:p>
    <w:p w:rsidR="00AB4AF3" w:rsidRDefault="00F25FBC" w:rsidP="00AB4AF3">
      <w:pPr>
        <w:pStyle w:val="Bezriadkovania"/>
      </w:pPr>
      <w:proofErr w:type="spellStart"/>
      <w:r>
        <w:t>Ciastkove</w:t>
      </w:r>
      <w:proofErr w:type="spellEnd"/>
      <w:r>
        <w:t xml:space="preserve"> </w:t>
      </w:r>
      <w:proofErr w:type="spellStart"/>
      <w:r>
        <w:t>vypisy</w:t>
      </w:r>
      <w:proofErr w:type="spellEnd"/>
      <w:r>
        <w:t xml:space="preserve"> </w:t>
      </w:r>
      <w:proofErr w:type="spellStart"/>
      <w:r>
        <w:t>pocas</w:t>
      </w:r>
      <w:proofErr w:type="spellEnd"/>
      <w:r>
        <w:t xml:space="preserve"> </w:t>
      </w:r>
      <w:proofErr w:type="spellStart"/>
      <w:r>
        <w:t>evolucie</w:t>
      </w:r>
      <w:proofErr w:type="spellEnd"/>
      <w:r>
        <w:t xml:space="preserve"> </w:t>
      </w:r>
      <w:proofErr w:type="spellStart"/>
      <w:r>
        <w:t>aktivne</w:t>
      </w:r>
      <w:proofErr w:type="spellEnd"/>
    </w:p>
    <w:p w:rsidR="00F25FBC" w:rsidRDefault="00F25FBC" w:rsidP="00AB4AF3">
      <w:pPr>
        <w:pStyle w:val="Bezriadkovania"/>
      </w:pPr>
    </w:p>
    <w:p w:rsidR="007A3118" w:rsidRDefault="007A3118" w:rsidP="007A3118">
      <w:pPr>
        <w:pStyle w:val="Nadpis2"/>
      </w:pPr>
      <w:bookmarkStart w:id="21" w:name="_Toc56974104"/>
      <w:r>
        <w:lastRenderedPageBreak/>
        <w:t>Knižnice použité v</w:t>
      </w:r>
      <w:r w:rsidR="00F25FBC">
        <w:t> </w:t>
      </w:r>
      <w:r>
        <w:t>riešení</w:t>
      </w:r>
      <w:r w:rsidR="00F25FBC">
        <w:t xml:space="preserve"> a prevzatý kód</w:t>
      </w:r>
      <w:bookmarkEnd w:id="21"/>
    </w:p>
    <w:p w:rsidR="00F25FBC" w:rsidRDefault="00F25FBC" w:rsidP="00F25FBC"/>
    <w:p w:rsidR="00F25FBC" w:rsidRDefault="00F25FBC" w:rsidP="00F25FBC">
      <w:r>
        <w:t>V riešení používa</w:t>
      </w:r>
      <w:r w:rsidR="00A01510">
        <w:t>m</w:t>
      </w:r>
      <w:r>
        <w:t xml:space="preserve"> knižničné funkcie z balíka </w:t>
      </w:r>
      <w:proofErr w:type="spellStart"/>
      <w:r w:rsidRPr="00F25FBC">
        <w:rPr>
          <w:rStyle w:val="KdChar"/>
        </w:rPr>
        <w:t>numpy</w:t>
      </w:r>
      <w:proofErr w:type="spellEnd"/>
      <w:r>
        <w:t xml:space="preserve">. Používam najmä </w:t>
      </w:r>
      <w:proofErr w:type="spellStart"/>
      <w:r w:rsidRPr="00F25FBC">
        <w:rPr>
          <w:rStyle w:val="KdChar"/>
        </w:rPr>
        <w:t>randint</w:t>
      </w:r>
      <w:proofErr w:type="spellEnd"/>
      <w:r>
        <w:t xml:space="preserve"> na generovanie celých čísel z rozsahu a </w:t>
      </w:r>
      <w:proofErr w:type="spellStart"/>
      <w:r w:rsidRPr="00F25FBC">
        <w:rPr>
          <w:rStyle w:val="KdChar"/>
        </w:rPr>
        <w:t>choice</w:t>
      </w:r>
      <w:proofErr w:type="spellEnd"/>
      <w:r>
        <w:t xml:space="preserve"> na náhodný vážený výber 2 rodičov z populácie.</w:t>
      </w:r>
    </w:p>
    <w:p w:rsidR="00F25FBC" w:rsidRPr="00F25FBC" w:rsidRDefault="00F25FBC" w:rsidP="00F25FBC">
      <w:r>
        <w:t xml:space="preserve">Z balíka </w:t>
      </w:r>
      <w:proofErr w:type="spellStart"/>
      <w:r w:rsidRPr="00F25FBC">
        <w:rPr>
          <w:rStyle w:val="KdChar"/>
        </w:rPr>
        <w:t>math</w:t>
      </w:r>
      <w:proofErr w:type="spellEnd"/>
      <w:r>
        <w:t xml:space="preserve"> používam funkciu </w:t>
      </w:r>
      <w:proofErr w:type="spellStart"/>
      <w:r w:rsidRPr="00F25FBC">
        <w:rPr>
          <w:rStyle w:val="KdChar"/>
        </w:rPr>
        <w:t>sqrt</w:t>
      </w:r>
      <w:proofErr w:type="spellEnd"/>
      <w:r>
        <w:t xml:space="preserve"> pre odmocňovanie.</w:t>
      </w:r>
    </w:p>
    <w:p w:rsidR="006A3072" w:rsidRDefault="00F25FBC" w:rsidP="006A3072">
      <w:r>
        <w:t xml:space="preserve">Z balíka </w:t>
      </w:r>
      <w:proofErr w:type="spellStart"/>
      <w:r w:rsidRPr="00F25FBC">
        <w:rPr>
          <w:rStyle w:val="KdChar"/>
        </w:rPr>
        <w:t>pandas</w:t>
      </w:r>
      <w:proofErr w:type="spellEnd"/>
      <w:r>
        <w:t xml:space="preserve"> používam funkcie na tvorbu </w:t>
      </w:r>
      <w:proofErr w:type="spellStart"/>
      <w:r>
        <w:t>data</w:t>
      </w:r>
      <w:proofErr w:type="spellEnd"/>
      <w:r>
        <w:t xml:space="preserve"> </w:t>
      </w:r>
      <w:proofErr w:type="spellStart"/>
      <w:r>
        <w:t>frameov</w:t>
      </w:r>
      <w:proofErr w:type="spellEnd"/>
      <w:r>
        <w:t xml:space="preserve"> a generovanie </w:t>
      </w:r>
      <w:proofErr w:type="spellStart"/>
      <w:r>
        <w:t>excel</w:t>
      </w:r>
      <w:proofErr w:type="spellEnd"/>
      <w:r>
        <w:t xml:space="preserve"> tabuliek z číselných polí.</w:t>
      </w:r>
    </w:p>
    <w:p w:rsidR="00F25FBC" w:rsidRDefault="00F25FBC" w:rsidP="006A3072">
      <w:r>
        <w:t xml:space="preserve">Z balíka </w:t>
      </w:r>
      <w:proofErr w:type="spellStart"/>
      <w:r w:rsidRPr="00F25FBC">
        <w:rPr>
          <w:rStyle w:val="KdChar"/>
        </w:rPr>
        <w:t>datetime</w:t>
      </w:r>
      <w:proofErr w:type="spellEnd"/>
      <w:r>
        <w:t xml:space="preserve"> používam funkcie na zisťovanie aktuálneho dátumu a času a úpravu ich formátu pre potreby použitia týchto informácií v názvoch súborov.</w:t>
      </w:r>
    </w:p>
    <w:p w:rsidR="00F25FBC" w:rsidRDefault="00F25FBC" w:rsidP="006A3072">
      <w:r>
        <w:t xml:space="preserve">Z balíka </w:t>
      </w:r>
      <w:proofErr w:type="spellStart"/>
      <w:r w:rsidRPr="00F25FBC">
        <w:rPr>
          <w:rStyle w:val="KdChar"/>
        </w:rPr>
        <w:t>sys</w:t>
      </w:r>
      <w:proofErr w:type="spellEnd"/>
      <w:r>
        <w:t xml:space="preserve"> používam možnosť presmerovať výstup z konzoly do súboru pre potreby zaznamenania</w:t>
      </w:r>
      <w:r w:rsidR="00A01510">
        <w:t xml:space="preserve"> výstupov testovaní.</w:t>
      </w:r>
    </w:p>
    <w:p w:rsidR="00F25FBC" w:rsidRDefault="00F25FBC" w:rsidP="006A3072"/>
    <w:p w:rsidR="003C6925" w:rsidRDefault="003C6925" w:rsidP="003C6925">
      <w:pPr>
        <w:pStyle w:val="Nadpis1"/>
        <w:numPr>
          <w:ilvl w:val="0"/>
          <w:numId w:val="2"/>
        </w:numPr>
      </w:pPr>
      <w:bookmarkStart w:id="22" w:name="_Toc56974105"/>
      <w:r>
        <w:t>Zhodnotenie</w:t>
      </w:r>
      <w:bookmarkEnd w:id="22"/>
    </w:p>
    <w:p w:rsidR="00D01125" w:rsidRDefault="00D01125" w:rsidP="00D01125"/>
    <w:p w:rsidR="007A3118" w:rsidRDefault="007A3118" w:rsidP="00D01125">
      <w:r>
        <w:t xml:space="preserve">Problém obchodného cestujúceho je optimalizačná úloha, pri ktorej riešenie brutálnou silou eventuálne nájde globálne optimum, ale v nereálnom čase. Preto sa na riešenie tohto problému používajú optimalizačné algoritmy. V tomto prípade som riešil Problém obchodného cestujúceho pomocou genetického algoritmu implementovaného v programovacom jazyku </w:t>
      </w:r>
      <w:proofErr w:type="spellStart"/>
      <w:r>
        <w:t>Python</w:t>
      </w:r>
      <w:proofErr w:type="spellEnd"/>
      <w:r>
        <w:t xml:space="preserve">. </w:t>
      </w:r>
    </w:p>
    <w:p w:rsidR="007A3118" w:rsidRDefault="007A3118" w:rsidP="00D01125">
      <w:r>
        <w:t>Môj genetický algoritmus vyberá rodičov ruletou alebo turnajom, kríži ich výmenou úseku génov a prípadne mutuje ich deti. Môj implementovaný algoritmus dovoľuje používateľovi nastaviť vlastné hodnoty vstupných argumentov, ako sú počet členov populácie, počet generácií, výber rodiča, pravdepodobnosť mutácií detí, zabezpečenie prežitia najlepšieho jedinca z generácie a používanie Novej Krvi.</w:t>
      </w:r>
    </w:p>
    <w:p w:rsidR="00D01125" w:rsidRDefault="007A3118" w:rsidP="007A3118">
      <w:r>
        <w:t>V testovaní som používal</w:t>
      </w:r>
      <w:r>
        <w:t xml:space="preserve"> nastavenie</w:t>
      </w:r>
      <w:r>
        <w:t>:</w:t>
      </w:r>
      <w:r>
        <w:t xml:space="preserve"> 40 jedincov v populácií, 10000 generácií, pravdepodobnosť mutácií 0,1 a ponechávanie najlepšieho jedinca spolu s aktívnou Novou Krvou</w:t>
      </w:r>
      <w:r>
        <w:t xml:space="preserve">. Mení sa </w:t>
      </w:r>
      <w:proofErr w:type="spellStart"/>
      <w:r>
        <w:t>seed</w:t>
      </w:r>
      <w:proofErr w:type="spellEnd"/>
      <w:r>
        <w:t xml:space="preserve"> pre </w:t>
      </w:r>
      <w:proofErr w:type="spellStart"/>
      <w:r>
        <w:t>random</w:t>
      </w:r>
      <w:proofErr w:type="spellEnd"/>
      <w:r>
        <w:t>, aby sa generovali iné súradnice a mení sa</w:t>
      </w:r>
      <w:r>
        <w:t> spôsob výberu rodičov.</w:t>
      </w:r>
    </w:p>
    <w:p w:rsidR="00AB4AF3" w:rsidRDefault="007A3118" w:rsidP="007A3118">
      <w:r>
        <w:t>V testovaní sa jasne ukázalo, že</w:t>
      </w:r>
      <w:r w:rsidR="00AB4AF3">
        <w:t xml:space="preserve"> </w:t>
      </w:r>
      <w:r>
        <w:t>výber rodičov ruletou zabezpečil postupné vylepšovanie nájdeného riešenia a dokázal sa dostať z lokálnych optím</w:t>
      </w:r>
      <w:r w:rsidR="00AB4AF3">
        <w:t xml:space="preserve"> a výsledok sa blížil globálnemu optimu. Dá sa povedať, že s narastajúcim počtom generácií sa vylepšovalo riešenie. </w:t>
      </w:r>
      <w:r w:rsidR="00AB4AF3">
        <w:t>Z kriv</w:t>
      </w:r>
      <w:r w:rsidR="00AB4AF3">
        <w:t>iek</w:t>
      </w:r>
      <w:r w:rsidR="00AB4AF3">
        <w:t xml:space="preserve"> priemerného fitnes generácie je vidno, že v generácií sa </w:t>
      </w:r>
      <w:r w:rsidR="00AB4AF3">
        <w:t xml:space="preserve">vždy </w:t>
      </w:r>
      <w:r w:rsidR="00AB4AF3">
        <w:t>nachádzajú lepší, aj horší jedinci.</w:t>
      </w:r>
      <w:r w:rsidR="00AB4AF3">
        <w:t xml:space="preserve"> To zvyšuje pravdepodobnosť toho, že riešenie sa blíži ku globálnemu optimu.</w:t>
      </w:r>
    </w:p>
    <w:p w:rsidR="007A3118" w:rsidRPr="00D01125" w:rsidRDefault="00AB4AF3" w:rsidP="007A3118">
      <w:r>
        <w:t xml:space="preserve">Výber rodičov turnajom spôsobil uviaznutie v lokálnom optime, z ktorého sa nedalo dostať ani mutáciami. Do lokálneho optima sa riešenie dostalo veľmi rýchlo a priemerné hodnoty fitnes generácií v grafe ukazujú, že v generáciách sa nachádzali len jedinci so zhruba rovnakými hodnotami fitnes, ktorí riešenie neposúvali ku globálnemu optimu, ale stagnovali v lokálnom optime. Preto je vhodnejšie používať riešenie ruletou. </w:t>
      </w:r>
      <w:r w:rsidR="007A3118">
        <w:t xml:space="preserve"> </w:t>
      </w:r>
    </w:p>
    <w:sectPr w:rsidR="007A3118" w:rsidRPr="00D01125" w:rsidSect="007F3FFF">
      <w:footerReference w:type="default" r:id="rId20"/>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17E" w:rsidRDefault="0047217E" w:rsidP="00E2401A">
      <w:pPr>
        <w:spacing w:after="0" w:line="240" w:lineRule="auto"/>
      </w:pPr>
      <w:r>
        <w:separator/>
      </w:r>
    </w:p>
  </w:endnote>
  <w:endnote w:type="continuationSeparator" w:id="0">
    <w:p w:rsidR="0047217E" w:rsidRDefault="0047217E" w:rsidP="00E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DejaVu Sans">
    <w:altName w:val="MS Mincho"/>
    <w:charset w:val="80"/>
    <w:family w:val="auto"/>
    <w:pitch w:val="variable"/>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840704"/>
      <w:docPartObj>
        <w:docPartGallery w:val="Page Numbers (Bottom of Page)"/>
        <w:docPartUnique/>
      </w:docPartObj>
    </w:sdtPr>
    <w:sdtContent>
      <w:p w:rsidR="00C862DD" w:rsidRDefault="00C862DD">
        <w:pPr>
          <w:pStyle w:val="Pta"/>
          <w:jc w:val="center"/>
        </w:pPr>
        <w:r>
          <w:fldChar w:fldCharType="begin"/>
        </w:r>
        <w:r>
          <w:instrText>PAGE   \* MERGEFORMAT</w:instrText>
        </w:r>
        <w:r>
          <w:fldChar w:fldCharType="separate"/>
        </w:r>
        <w:r>
          <w:t>2</w:t>
        </w:r>
        <w:r>
          <w:fldChar w:fldCharType="end"/>
        </w:r>
      </w:p>
    </w:sdtContent>
  </w:sdt>
  <w:p w:rsidR="00C862DD" w:rsidRPr="007F3FFF" w:rsidRDefault="00C862DD" w:rsidP="007F3FF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17E" w:rsidRDefault="0047217E" w:rsidP="00E2401A">
      <w:pPr>
        <w:spacing w:after="0" w:line="240" w:lineRule="auto"/>
      </w:pPr>
      <w:r>
        <w:separator/>
      </w:r>
    </w:p>
  </w:footnote>
  <w:footnote w:type="continuationSeparator" w:id="0">
    <w:p w:rsidR="0047217E" w:rsidRDefault="0047217E" w:rsidP="00E24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C6"/>
    <w:multiLevelType w:val="hybridMultilevel"/>
    <w:tmpl w:val="C52498A8"/>
    <w:lvl w:ilvl="0" w:tplc="7DA838B6">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2D075A8"/>
    <w:multiLevelType w:val="multilevel"/>
    <w:tmpl w:val="7F102D14"/>
    <w:lvl w:ilvl="0">
      <w:start w:val="1"/>
      <w:numFmt w:val="decimal"/>
      <w:lvlText w:val="%1."/>
      <w:lvlJc w:val="left"/>
      <w:pPr>
        <w:ind w:left="720" w:hanging="360"/>
      </w:pPr>
      <w:rPr>
        <w:rFonts w:hint="default"/>
      </w:rPr>
    </w:lvl>
    <w:lvl w:ilvl="1">
      <w:start w:val="1"/>
      <w:numFmt w:val="decimal"/>
      <w:pStyle w:val="Nadpis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F0242A0"/>
    <w:multiLevelType w:val="hybridMultilevel"/>
    <w:tmpl w:val="88BC109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63"/>
    <w:rsid w:val="00012421"/>
    <w:rsid w:val="00036CBA"/>
    <w:rsid w:val="00087942"/>
    <w:rsid w:val="00093575"/>
    <w:rsid w:val="001253E2"/>
    <w:rsid w:val="00135EAE"/>
    <w:rsid w:val="00155A61"/>
    <w:rsid w:val="00160F63"/>
    <w:rsid w:val="00294258"/>
    <w:rsid w:val="002E7A27"/>
    <w:rsid w:val="00357E54"/>
    <w:rsid w:val="00391D0A"/>
    <w:rsid w:val="003C6925"/>
    <w:rsid w:val="0047217E"/>
    <w:rsid w:val="004B41DF"/>
    <w:rsid w:val="00540483"/>
    <w:rsid w:val="00542FAC"/>
    <w:rsid w:val="00574C42"/>
    <w:rsid w:val="00601442"/>
    <w:rsid w:val="006126D1"/>
    <w:rsid w:val="00670BB5"/>
    <w:rsid w:val="006A3072"/>
    <w:rsid w:val="006C2B52"/>
    <w:rsid w:val="006D6582"/>
    <w:rsid w:val="007A3118"/>
    <w:rsid w:val="007C4C73"/>
    <w:rsid w:val="007F3FFF"/>
    <w:rsid w:val="00826643"/>
    <w:rsid w:val="00856580"/>
    <w:rsid w:val="008E135A"/>
    <w:rsid w:val="009229AF"/>
    <w:rsid w:val="0093326F"/>
    <w:rsid w:val="009400EE"/>
    <w:rsid w:val="0098739B"/>
    <w:rsid w:val="00994737"/>
    <w:rsid w:val="00A01510"/>
    <w:rsid w:val="00A34344"/>
    <w:rsid w:val="00A453B9"/>
    <w:rsid w:val="00AB4AF3"/>
    <w:rsid w:val="00AC6FDA"/>
    <w:rsid w:val="00AF2386"/>
    <w:rsid w:val="00B50E49"/>
    <w:rsid w:val="00BD7B18"/>
    <w:rsid w:val="00C030BF"/>
    <w:rsid w:val="00C33C0B"/>
    <w:rsid w:val="00C862DD"/>
    <w:rsid w:val="00D01125"/>
    <w:rsid w:val="00D3147F"/>
    <w:rsid w:val="00D96E2D"/>
    <w:rsid w:val="00DE5FE3"/>
    <w:rsid w:val="00E2401A"/>
    <w:rsid w:val="00EA5C6E"/>
    <w:rsid w:val="00EC6D9C"/>
    <w:rsid w:val="00F25FBC"/>
    <w:rsid w:val="00F26A8E"/>
    <w:rsid w:val="00FE6A1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990CC"/>
  <w15:chartTrackingRefBased/>
  <w15:docId w15:val="{0FF0D824-8AB0-4642-ADCB-D3F669DE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91D0A"/>
    <w:pPr>
      <w:ind w:firstLine="709"/>
      <w:jc w:val="both"/>
    </w:pPr>
    <w:rPr>
      <w:sz w:val="24"/>
    </w:rPr>
  </w:style>
  <w:style w:type="paragraph" w:styleId="Nadpis1">
    <w:name w:val="heading 1"/>
    <w:basedOn w:val="Normlny"/>
    <w:next w:val="Normlny"/>
    <w:link w:val="Nadpis1Char"/>
    <w:autoRedefine/>
    <w:uiPriority w:val="9"/>
    <w:qFormat/>
    <w:rsid w:val="008E135A"/>
    <w:pPr>
      <w:keepNext/>
      <w:keepLines/>
      <w:spacing w:before="240" w:after="0"/>
      <w:ind w:firstLine="0"/>
      <w:jc w:val="left"/>
      <w:outlineLvl w:val="0"/>
    </w:pPr>
    <w:rPr>
      <w:rFonts w:eastAsiaTheme="majorEastAsia" w:cstheme="majorBidi"/>
      <w:sz w:val="40"/>
      <w:szCs w:val="32"/>
    </w:rPr>
  </w:style>
  <w:style w:type="paragraph" w:styleId="Nadpis2">
    <w:name w:val="heading 2"/>
    <w:basedOn w:val="Normlny"/>
    <w:next w:val="Normlny"/>
    <w:link w:val="Nadpis2Char"/>
    <w:autoRedefine/>
    <w:uiPriority w:val="9"/>
    <w:unhideWhenUsed/>
    <w:qFormat/>
    <w:rsid w:val="00670BB5"/>
    <w:pPr>
      <w:keepNext/>
      <w:keepLines/>
      <w:numPr>
        <w:ilvl w:val="1"/>
        <w:numId w:val="2"/>
      </w:numPr>
      <w:spacing w:before="40" w:after="0"/>
      <w:jc w:val="left"/>
      <w:outlineLvl w:val="1"/>
    </w:pPr>
    <w:rPr>
      <w:rFonts w:eastAsiaTheme="majorEastAsia" w:cstheme="majorBidi"/>
      <w:sz w:val="28"/>
      <w:szCs w:val="26"/>
    </w:rPr>
  </w:style>
  <w:style w:type="paragraph" w:styleId="Nadpis3">
    <w:name w:val="heading 3"/>
    <w:basedOn w:val="Nadpis2"/>
    <w:next w:val="Normlny"/>
    <w:link w:val="Nadpis3Char"/>
    <w:autoRedefine/>
    <w:uiPriority w:val="9"/>
    <w:unhideWhenUsed/>
    <w:qFormat/>
    <w:rsid w:val="00670BB5"/>
    <w:pPr>
      <w:numPr>
        <w:ilvl w:val="2"/>
      </w:numPr>
      <w:outlineLvl w:val="2"/>
    </w:pPr>
    <w:rPr>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E240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E2401A"/>
  </w:style>
  <w:style w:type="paragraph" w:styleId="Pta">
    <w:name w:val="footer"/>
    <w:basedOn w:val="Normlny"/>
    <w:link w:val="PtaChar"/>
    <w:uiPriority w:val="99"/>
    <w:unhideWhenUsed/>
    <w:rsid w:val="00E2401A"/>
    <w:pPr>
      <w:tabs>
        <w:tab w:val="center" w:pos="4536"/>
        <w:tab w:val="right" w:pos="9072"/>
      </w:tabs>
      <w:spacing w:after="0" w:line="240" w:lineRule="auto"/>
    </w:pPr>
  </w:style>
  <w:style w:type="character" w:customStyle="1" w:styleId="PtaChar">
    <w:name w:val="Päta Char"/>
    <w:basedOn w:val="Predvolenpsmoodseku"/>
    <w:link w:val="Pta"/>
    <w:uiPriority w:val="99"/>
    <w:rsid w:val="00E2401A"/>
  </w:style>
  <w:style w:type="character" w:customStyle="1" w:styleId="Nadpis1Char">
    <w:name w:val="Nadpis 1 Char"/>
    <w:basedOn w:val="Predvolenpsmoodseku"/>
    <w:link w:val="Nadpis1"/>
    <w:uiPriority w:val="9"/>
    <w:rsid w:val="008E135A"/>
    <w:rPr>
      <w:rFonts w:ascii="Times New Roman" w:eastAsiaTheme="majorEastAsia" w:hAnsi="Times New Roman" w:cstheme="majorBidi"/>
      <w:sz w:val="40"/>
      <w:szCs w:val="32"/>
    </w:rPr>
  </w:style>
  <w:style w:type="character" w:customStyle="1" w:styleId="Nadpis2Char">
    <w:name w:val="Nadpis 2 Char"/>
    <w:basedOn w:val="Predvolenpsmoodseku"/>
    <w:link w:val="Nadpis2"/>
    <w:uiPriority w:val="9"/>
    <w:rsid w:val="00670BB5"/>
    <w:rPr>
      <w:rFonts w:eastAsiaTheme="majorEastAsia" w:cstheme="majorBidi"/>
      <w:sz w:val="28"/>
      <w:szCs w:val="26"/>
    </w:rPr>
  </w:style>
  <w:style w:type="paragraph" w:customStyle="1" w:styleId="Kd">
    <w:name w:val="Kód"/>
    <w:basedOn w:val="Normlny"/>
    <w:next w:val="Normlny"/>
    <w:link w:val="KdChar"/>
    <w:autoRedefine/>
    <w:qFormat/>
    <w:rsid w:val="00BD7B18"/>
    <w:rPr>
      <w:rFonts w:ascii="Consolas" w:hAnsi="Consolas"/>
    </w:rPr>
  </w:style>
  <w:style w:type="character" w:customStyle="1" w:styleId="KdChar">
    <w:name w:val="Kód Char"/>
    <w:basedOn w:val="Predvolenpsmoodseku"/>
    <w:link w:val="Kd"/>
    <w:rsid w:val="00BD7B18"/>
    <w:rPr>
      <w:rFonts w:ascii="Consolas" w:hAnsi="Consolas"/>
      <w:sz w:val="24"/>
    </w:rPr>
  </w:style>
  <w:style w:type="paragraph" w:customStyle="1" w:styleId="WW-Textbody">
    <w:name w:val="WW-Text body"/>
    <w:basedOn w:val="Normlny"/>
    <w:rsid w:val="00EC6D9C"/>
    <w:pPr>
      <w:widowControl w:val="0"/>
      <w:suppressAutoHyphens/>
      <w:spacing w:after="120" w:line="240" w:lineRule="auto"/>
      <w:ind w:firstLine="0"/>
    </w:pPr>
    <w:rPr>
      <w:rFonts w:eastAsia="DejaVu Sans" w:cs="Tahoma"/>
      <w:kern w:val="2"/>
      <w:szCs w:val="24"/>
      <w:lang w:eastAsia="ar-SA"/>
    </w:rPr>
  </w:style>
  <w:style w:type="character" w:styleId="Hypertextovprepojenie">
    <w:name w:val="Hyperlink"/>
    <w:basedOn w:val="Predvolenpsmoodseku"/>
    <w:uiPriority w:val="99"/>
    <w:unhideWhenUsed/>
    <w:rsid w:val="00C33C0B"/>
    <w:rPr>
      <w:color w:val="0563C1" w:themeColor="hyperlink"/>
      <w:u w:val="single"/>
    </w:rPr>
  </w:style>
  <w:style w:type="character" w:styleId="Nevyrieenzmienka">
    <w:name w:val="Unresolved Mention"/>
    <w:basedOn w:val="Predvolenpsmoodseku"/>
    <w:uiPriority w:val="99"/>
    <w:semiHidden/>
    <w:unhideWhenUsed/>
    <w:rsid w:val="00C33C0B"/>
    <w:rPr>
      <w:color w:val="605E5C"/>
      <w:shd w:val="clear" w:color="auto" w:fill="E1DFDD"/>
    </w:rPr>
  </w:style>
  <w:style w:type="paragraph" w:styleId="Odsekzoznamu">
    <w:name w:val="List Paragraph"/>
    <w:basedOn w:val="Normlny"/>
    <w:uiPriority w:val="34"/>
    <w:qFormat/>
    <w:rsid w:val="003C6925"/>
    <w:pPr>
      <w:ind w:left="720"/>
      <w:contextualSpacing/>
    </w:pPr>
  </w:style>
  <w:style w:type="paragraph" w:styleId="Hlavikaobsahu">
    <w:name w:val="TOC Heading"/>
    <w:basedOn w:val="Nadpis1"/>
    <w:next w:val="Normlny"/>
    <w:uiPriority w:val="39"/>
    <w:unhideWhenUsed/>
    <w:qFormat/>
    <w:rsid w:val="009229AF"/>
    <w:pPr>
      <w:outlineLvl w:val="9"/>
    </w:pPr>
    <w:rPr>
      <w:rFonts w:asciiTheme="majorHAnsi" w:hAnsiTheme="majorHAnsi"/>
      <w:color w:val="2F5496" w:themeColor="accent1" w:themeShade="BF"/>
      <w:sz w:val="32"/>
      <w:lang w:eastAsia="sk-SK"/>
    </w:rPr>
  </w:style>
  <w:style w:type="paragraph" w:styleId="Obsah1">
    <w:name w:val="toc 1"/>
    <w:basedOn w:val="Normlny"/>
    <w:next w:val="Normlny"/>
    <w:autoRedefine/>
    <w:uiPriority w:val="39"/>
    <w:unhideWhenUsed/>
    <w:rsid w:val="009229AF"/>
    <w:pPr>
      <w:spacing w:after="100"/>
    </w:pPr>
  </w:style>
  <w:style w:type="paragraph" w:styleId="Obsah2">
    <w:name w:val="toc 2"/>
    <w:basedOn w:val="Normlny"/>
    <w:next w:val="Normlny"/>
    <w:autoRedefine/>
    <w:uiPriority w:val="39"/>
    <w:unhideWhenUsed/>
    <w:rsid w:val="00670BB5"/>
    <w:pPr>
      <w:spacing w:after="100"/>
      <w:ind w:left="240"/>
    </w:pPr>
  </w:style>
  <w:style w:type="character" w:customStyle="1" w:styleId="Nadpis3Char">
    <w:name w:val="Nadpis 3 Char"/>
    <w:basedOn w:val="Predvolenpsmoodseku"/>
    <w:link w:val="Nadpis3"/>
    <w:uiPriority w:val="9"/>
    <w:rsid w:val="00670BB5"/>
    <w:rPr>
      <w:rFonts w:eastAsiaTheme="majorEastAsia" w:cstheme="majorBidi"/>
      <w:sz w:val="24"/>
      <w:szCs w:val="24"/>
    </w:rPr>
  </w:style>
  <w:style w:type="paragraph" w:styleId="Obsah3">
    <w:name w:val="toc 3"/>
    <w:basedOn w:val="Normlny"/>
    <w:next w:val="Normlny"/>
    <w:autoRedefine/>
    <w:uiPriority w:val="39"/>
    <w:unhideWhenUsed/>
    <w:rsid w:val="00670BB5"/>
    <w:pPr>
      <w:spacing w:after="100"/>
      <w:ind w:left="480"/>
    </w:pPr>
  </w:style>
  <w:style w:type="paragraph" w:styleId="Bezriadkovania">
    <w:name w:val="No Spacing"/>
    <w:uiPriority w:val="1"/>
    <w:qFormat/>
    <w:rsid w:val="00AB4AF3"/>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0886">
      <w:bodyDiv w:val="1"/>
      <w:marLeft w:val="0"/>
      <w:marRight w:val="0"/>
      <w:marTop w:val="0"/>
      <w:marBottom w:val="0"/>
      <w:divBdr>
        <w:top w:val="none" w:sz="0" w:space="0" w:color="auto"/>
        <w:left w:val="none" w:sz="0" w:space="0" w:color="auto"/>
        <w:bottom w:val="none" w:sz="0" w:space="0" w:color="auto"/>
        <w:right w:val="none" w:sz="0" w:space="0" w:color="auto"/>
      </w:divBdr>
    </w:div>
    <w:div w:id="57017108">
      <w:bodyDiv w:val="1"/>
      <w:marLeft w:val="0"/>
      <w:marRight w:val="0"/>
      <w:marTop w:val="0"/>
      <w:marBottom w:val="0"/>
      <w:divBdr>
        <w:top w:val="none" w:sz="0" w:space="0" w:color="auto"/>
        <w:left w:val="none" w:sz="0" w:space="0" w:color="auto"/>
        <w:bottom w:val="none" w:sz="0" w:space="0" w:color="auto"/>
        <w:right w:val="none" w:sz="0" w:space="0" w:color="auto"/>
      </w:divBdr>
    </w:div>
    <w:div w:id="170415379">
      <w:bodyDiv w:val="1"/>
      <w:marLeft w:val="0"/>
      <w:marRight w:val="0"/>
      <w:marTop w:val="0"/>
      <w:marBottom w:val="0"/>
      <w:divBdr>
        <w:top w:val="none" w:sz="0" w:space="0" w:color="auto"/>
        <w:left w:val="none" w:sz="0" w:space="0" w:color="auto"/>
        <w:bottom w:val="none" w:sz="0" w:space="0" w:color="auto"/>
        <w:right w:val="none" w:sz="0" w:space="0" w:color="auto"/>
      </w:divBdr>
    </w:div>
    <w:div w:id="241765295">
      <w:bodyDiv w:val="1"/>
      <w:marLeft w:val="0"/>
      <w:marRight w:val="0"/>
      <w:marTop w:val="0"/>
      <w:marBottom w:val="0"/>
      <w:divBdr>
        <w:top w:val="none" w:sz="0" w:space="0" w:color="auto"/>
        <w:left w:val="none" w:sz="0" w:space="0" w:color="auto"/>
        <w:bottom w:val="none" w:sz="0" w:space="0" w:color="auto"/>
        <w:right w:val="none" w:sz="0" w:space="0" w:color="auto"/>
      </w:divBdr>
    </w:div>
    <w:div w:id="331420378">
      <w:bodyDiv w:val="1"/>
      <w:marLeft w:val="0"/>
      <w:marRight w:val="0"/>
      <w:marTop w:val="0"/>
      <w:marBottom w:val="0"/>
      <w:divBdr>
        <w:top w:val="none" w:sz="0" w:space="0" w:color="auto"/>
        <w:left w:val="none" w:sz="0" w:space="0" w:color="auto"/>
        <w:bottom w:val="none" w:sz="0" w:space="0" w:color="auto"/>
        <w:right w:val="none" w:sz="0" w:space="0" w:color="auto"/>
      </w:divBdr>
    </w:div>
    <w:div w:id="396435409">
      <w:bodyDiv w:val="1"/>
      <w:marLeft w:val="0"/>
      <w:marRight w:val="0"/>
      <w:marTop w:val="0"/>
      <w:marBottom w:val="0"/>
      <w:divBdr>
        <w:top w:val="none" w:sz="0" w:space="0" w:color="auto"/>
        <w:left w:val="none" w:sz="0" w:space="0" w:color="auto"/>
        <w:bottom w:val="none" w:sz="0" w:space="0" w:color="auto"/>
        <w:right w:val="none" w:sz="0" w:space="0" w:color="auto"/>
      </w:divBdr>
    </w:div>
    <w:div w:id="413864590">
      <w:bodyDiv w:val="1"/>
      <w:marLeft w:val="0"/>
      <w:marRight w:val="0"/>
      <w:marTop w:val="0"/>
      <w:marBottom w:val="0"/>
      <w:divBdr>
        <w:top w:val="none" w:sz="0" w:space="0" w:color="auto"/>
        <w:left w:val="none" w:sz="0" w:space="0" w:color="auto"/>
        <w:bottom w:val="none" w:sz="0" w:space="0" w:color="auto"/>
        <w:right w:val="none" w:sz="0" w:space="0" w:color="auto"/>
      </w:divBdr>
    </w:div>
    <w:div w:id="585919841">
      <w:bodyDiv w:val="1"/>
      <w:marLeft w:val="0"/>
      <w:marRight w:val="0"/>
      <w:marTop w:val="0"/>
      <w:marBottom w:val="0"/>
      <w:divBdr>
        <w:top w:val="none" w:sz="0" w:space="0" w:color="auto"/>
        <w:left w:val="none" w:sz="0" w:space="0" w:color="auto"/>
        <w:bottom w:val="none" w:sz="0" w:space="0" w:color="auto"/>
        <w:right w:val="none" w:sz="0" w:space="0" w:color="auto"/>
      </w:divBdr>
    </w:div>
    <w:div w:id="618728471">
      <w:bodyDiv w:val="1"/>
      <w:marLeft w:val="0"/>
      <w:marRight w:val="0"/>
      <w:marTop w:val="0"/>
      <w:marBottom w:val="0"/>
      <w:divBdr>
        <w:top w:val="none" w:sz="0" w:space="0" w:color="auto"/>
        <w:left w:val="none" w:sz="0" w:space="0" w:color="auto"/>
        <w:bottom w:val="none" w:sz="0" w:space="0" w:color="auto"/>
        <w:right w:val="none" w:sz="0" w:space="0" w:color="auto"/>
      </w:divBdr>
    </w:div>
    <w:div w:id="866136683">
      <w:bodyDiv w:val="1"/>
      <w:marLeft w:val="0"/>
      <w:marRight w:val="0"/>
      <w:marTop w:val="0"/>
      <w:marBottom w:val="0"/>
      <w:divBdr>
        <w:top w:val="none" w:sz="0" w:space="0" w:color="auto"/>
        <w:left w:val="none" w:sz="0" w:space="0" w:color="auto"/>
        <w:bottom w:val="none" w:sz="0" w:space="0" w:color="auto"/>
        <w:right w:val="none" w:sz="0" w:space="0" w:color="auto"/>
      </w:divBdr>
    </w:div>
    <w:div w:id="1089934281">
      <w:bodyDiv w:val="1"/>
      <w:marLeft w:val="0"/>
      <w:marRight w:val="0"/>
      <w:marTop w:val="0"/>
      <w:marBottom w:val="0"/>
      <w:divBdr>
        <w:top w:val="none" w:sz="0" w:space="0" w:color="auto"/>
        <w:left w:val="none" w:sz="0" w:space="0" w:color="auto"/>
        <w:bottom w:val="none" w:sz="0" w:space="0" w:color="auto"/>
        <w:right w:val="none" w:sz="0" w:space="0" w:color="auto"/>
      </w:divBdr>
    </w:div>
    <w:div w:id="1361585521">
      <w:bodyDiv w:val="1"/>
      <w:marLeft w:val="0"/>
      <w:marRight w:val="0"/>
      <w:marTop w:val="0"/>
      <w:marBottom w:val="0"/>
      <w:divBdr>
        <w:top w:val="none" w:sz="0" w:space="0" w:color="auto"/>
        <w:left w:val="none" w:sz="0" w:space="0" w:color="auto"/>
        <w:bottom w:val="none" w:sz="0" w:space="0" w:color="auto"/>
        <w:right w:val="none" w:sz="0" w:space="0" w:color="auto"/>
      </w:divBdr>
    </w:div>
    <w:div w:id="1766727187">
      <w:bodyDiv w:val="1"/>
      <w:marLeft w:val="0"/>
      <w:marRight w:val="0"/>
      <w:marTop w:val="0"/>
      <w:marBottom w:val="0"/>
      <w:divBdr>
        <w:top w:val="none" w:sz="0" w:space="0" w:color="auto"/>
        <w:left w:val="none" w:sz="0" w:space="0" w:color="auto"/>
        <w:bottom w:val="none" w:sz="0" w:space="0" w:color="auto"/>
        <w:right w:val="none" w:sz="0" w:space="0" w:color="auto"/>
      </w:divBdr>
    </w:div>
    <w:div w:id="2037922477">
      <w:bodyDiv w:val="1"/>
      <w:marLeft w:val="0"/>
      <w:marRight w:val="0"/>
      <w:marTop w:val="0"/>
      <w:marBottom w:val="0"/>
      <w:divBdr>
        <w:top w:val="none" w:sz="0" w:space="0" w:color="auto"/>
        <w:left w:val="none" w:sz="0" w:space="0" w:color="auto"/>
        <w:bottom w:val="none" w:sz="0" w:space="0" w:color="auto"/>
        <w:right w:val="none" w:sz="0" w:space="0" w:color="auto"/>
      </w:divBdr>
    </w:div>
    <w:div w:id="213918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smrecek@stuba.sk"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Smrecek\Documents\Vlastn&#233;%20&#353;abl&#243;ny%20bal&#237;ka%20Office\&#352;abl&#243;na%20na%20odovzd&#225;vanie%20dokumentov%20-%20nov&#225;.dotx"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64FC-5289-4F9D-85BA-CB0C573E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Šablóna na odovzdávanie dokumentov - nová.dotx</Template>
  <TotalTime>288</TotalTime>
  <Pages>19</Pages>
  <Words>4646</Words>
  <Characters>26485</Characters>
  <Application>Microsoft Office Word</Application>
  <DocSecurity>0</DocSecurity>
  <Lines>220</Lines>
  <Paragraphs>62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Smreček</dc:creator>
  <cp:keywords/>
  <dc:description/>
  <cp:lastModifiedBy>Peter Smreček</cp:lastModifiedBy>
  <cp:revision>12</cp:revision>
  <dcterms:created xsi:type="dcterms:W3CDTF">2020-11-22T15:57:00Z</dcterms:created>
  <dcterms:modified xsi:type="dcterms:W3CDTF">2020-11-22T20:47:00Z</dcterms:modified>
</cp:coreProperties>
</file>